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086D3" w14:textId="77777777" w:rsidR="00F71763" w:rsidRPr="00101463" w:rsidRDefault="00F71763" w:rsidP="00F71763">
      <w:pPr>
        <w:jc w:val="center"/>
        <w:rPr>
          <w:b/>
          <w:bCs/>
          <w:i/>
          <w:iCs/>
          <w:color w:val="002060"/>
        </w:rPr>
      </w:pPr>
      <w:r w:rsidRPr="00101463">
        <w:rPr>
          <w:rStyle w:val="normaltextrun"/>
          <w:rFonts w:ascii="Arial" w:hAnsi="Arial" w:cs="Arial"/>
          <w:b/>
          <w:bCs/>
          <w:i/>
          <w:iCs/>
          <w:color w:val="002060"/>
          <w:sz w:val="90"/>
          <w:szCs w:val="90"/>
          <w:shd w:val="clear" w:color="auto" w:fill="FFFFFF"/>
        </w:rPr>
        <w:t>Singh Namandeep</w:t>
      </w:r>
    </w:p>
    <w:tbl>
      <w:tblPr>
        <w:tblStyle w:val="TableGrid"/>
        <w:tblW w:w="540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116"/>
      </w:tblGrid>
      <w:tr w:rsidR="00692703" w:rsidRPr="00CF1A49" w14:paraId="45C5DBAE" w14:textId="77777777" w:rsidTr="00F95012">
        <w:trPr>
          <w:trHeight w:hRule="exact" w:val="520"/>
        </w:trPr>
        <w:tc>
          <w:tcPr>
            <w:tcW w:w="10117" w:type="dxa"/>
            <w:tcMar>
              <w:top w:w="0" w:type="dxa"/>
              <w:bottom w:w="0" w:type="dxa"/>
            </w:tcMar>
          </w:tcPr>
          <w:p w14:paraId="10502833" w14:textId="77777777" w:rsidR="00D42DEA" w:rsidRPr="00F71763" w:rsidRDefault="00D42DEA" w:rsidP="00D42DE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Theme="majorEastAsia" w:hAnsi="Calibri" w:cs="Calibri"/>
                <w:i/>
                <w:iCs/>
                <w:color w:val="000000"/>
                <w:sz w:val="22"/>
                <w:szCs w:val="22"/>
              </w:rPr>
            </w:pPr>
          </w:p>
          <w:p w14:paraId="628FBAFC" w14:textId="7DDED480" w:rsidR="00F71763" w:rsidRPr="00F71763" w:rsidRDefault="00D42DEA" w:rsidP="00D42DE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>
              <w:rPr>
                <w:rStyle w:val="normaltextrun"/>
                <w:rFonts w:ascii="Calibri" w:eastAsiaTheme="majorEastAsia" w:hAnsi="Calibri" w:cs="Calibri"/>
                <w:i/>
                <w:iCs/>
                <w:color w:val="000000"/>
                <w:sz w:val="22"/>
                <w:szCs w:val="22"/>
              </w:rPr>
              <w:t xml:space="preserve">                                               </w:t>
            </w:r>
            <w:r w:rsidR="00F71763" w:rsidRPr="00F71763">
              <w:rPr>
                <w:rStyle w:val="normaltextrun"/>
                <w:rFonts w:ascii="Calibri" w:eastAsiaTheme="majorEastAsia" w:hAnsi="Calibri" w:cs="Calibri"/>
                <w:i/>
                <w:iCs/>
                <w:color w:val="000000"/>
                <w:sz w:val="22"/>
                <w:szCs w:val="22"/>
              </w:rPr>
              <w:t xml:space="preserve">(+852 5400 </w:t>
            </w:r>
            <w:r w:rsidR="00A97FCB" w:rsidRPr="00F71763">
              <w:rPr>
                <w:rStyle w:val="normaltextrun"/>
                <w:rFonts w:ascii="Calibri" w:eastAsiaTheme="majorEastAsia" w:hAnsi="Calibri" w:cs="Calibri"/>
                <w:i/>
                <w:iCs/>
                <w:color w:val="000000"/>
                <w:sz w:val="22"/>
                <w:szCs w:val="22"/>
              </w:rPr>
              <w:t>2434)</w:t>
            </w:r>
            <w:r w:rsidR="00A97FCB" w:rsidRPr="00F71763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|</w:t>
            </w:r>
            <w:r w:rsidR="00F71763" w:rsidRPr="00F71763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F51230" w:rsidRPr="00F51230">
              <w:rPr>
                <w:rStyle w:val="normaltextrun"/>
                <w:rFonts w:ascii="Arial" w:hAnsi="Arial" w:cs="Arial"/>
                <w:i/>
                <w:iCs/>
                <w:color w:val="000000" w:themeColor="text1"/>
                <w:sz w:val="22"/>
                <w:szCs w:val="22"/>
                <w:u w:val="single"/>
              </w:rPr>
              <w:t>n</w:t>
            </w:r>
            <w:hyperlink r:id="rId11" w:history="1">
              <w:r w:rsidR="00F51230" w:rsidRPr="00F51230">
                <w:rPr>
                  <w:rStyle w:val="Hyperlink"/>
                  <w:rFonts w:ascii="Arial" w:eastAsiaTheme="majorEastAsia" w:hAnsi="Arial" w:cs="Arial"/>
                  <w:i/>
                  <w:iCs/>
                  <w:color w:val="000000" w:themeColor="text1"/>
                  <w:sz w:val="22"/>
                  <w:szCs w:val="22"/>
                </w:rPr>
                <w:t>attnaman70@gmail.com</w:t>
              </w:r>
            </w:hyperlink>
          </w:p>
          <w:p w14:paraId="04798A93" w14:textId="5C2C34B4" w:rsidR="00692703" w:rsidRPr="00CF1A49" w:rsidRDefault="00692703" w:rsidP="00F71763">
            <w:pPr>
              <w:pStyle w:val="ContactInfoEmphasis"/>
              <w:contextualSpacing w:val="0"/>
              <w:jc w:val="left"/>
            </w:pPr>
          </w:p>
        </w:tc>
      </w:tr>
      <w:tr w:rsidR="00A97FCB" w:rsidRPr="00A97FCB" w14:paraId="7EB97848" w14:textId="77777777" w:rsidTr="00F95012">
        <w:trPr>
          <w:trHeight w:val="434"/>
        </w:trPr>
        <w:tc>
          <w:tcPr>
            <w:tcW w:w="10117" w:type="dxa"/>
            <w:tcMar>
              <w:top w:w="432" w:type="dxa"/>
            </w:tcMar>
          </w:tcPr>
          <w:p w14:paraId="174DC975" w14:textId="3DAD58A2" w:rsidR="00F71763" w:rsidRPr="00A97FCB" w:rsidRDefault="00C3599B" w:rsidP="00F71763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 w:cs="Segoe UI"/>
                <w:b/>
                <w:bCs/>
                <w:color w:val="002060"/>
                <w:sz w:val="22"/>
                <w:szCs w:val="22"/>
              </w:rPr>
            </w:pPr>
            <w:r>
              <w:rPr>
                <w:rStyle w:val="normaltextrun"/>
                <w:rFonts w:asciiTheme="majorHAnsi" w:eastAsiaTheme="majorEastAsia" w:hAnsiTheme="majorHAnsi" w:cs="Arial"/>
                <w:b/>
                <w:bCs/>
                <w:color w:val="002060"/>
                <w:sz w:val="22"/>
                <w:szCs w:val="22"/>
              </w:rPr>
              <w:t>Career Objective</w:t>
            </w:r>
            <w:r w:rsidR="00F71763" w:rsidRPr="00A97FCB">
              <w:rPr>
                <w:rStyle w:val="eop"/>
                <w:rFonts w:asciiTheme="majorHAnsi" w:hAnsiTheme="majorHAnsi" w:cs="Arial"/>
                <w:b/>
                <w:bCs/>
                <w:color w:val="002060"/>
                <w:sz w:val="22"/>
                <w:szCs w:val="22"/>
              </w:rPr>
              <w:t> </w:t>
            </w:r>
          </w:p>
          <w:p w14:paraId="5289777B" w14:textId="16A45793" w:rsidR="001755A8" w:rsidRPr="00A97FCB" w:rsidRDefault="0097226B" w:rsidP="00F821A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ajorHAnsi" w:hAnsiTheme="majorHAnsi"/>
                <w:color w:val="002060"/>
              </w:rPr>
            </w:pPr>
            <w:r w:rsidRPr="0097226B">
              <w:t>Computer science graduate seeking to contribute to the Equal Opportunities Commission as an Officer II in the Ethnic Minorities Unit. With technical proficiency in software and a solid understanding of discrimination issues, I aim to leverage my skills in data management and community engagement to support initiatives that foster inclusivity and make a positive impact.</w:t>
            </w:r>
          </w:p>
        </w:tc>
      </w:tr>
    </w:tbl>
    <w:p w14:paraId="0854DDB9" w14:textId="16751688" w:rsidR="00B37029" w:rsidRDefault="00D42DEA" w:rsidP="004E01EB">
      <w:pPr>
        <w:pStyle w:val="Heading1"/>
        <w:rPr>
          <w:color w:val="002060"/>
          <w:sz w:val="21"/>
          <w:szCs w:val="21"/>
        </w:rPr>
      </w:pPr>
      <w:r w:rsidRPr="001C44C4">
        <w:rPr>
          <w:color w:val="002060"/>
          <w:sz w:val="21"/>
          <w:szCs w:val="21"/>
        </w:rPr>
        <w:t xml:space="preserve">Work </w:t>
      </w:r>
      <w:sdt>
        <w:sdtPr>
          <w:rPr>
            <w:color w:val="002060"/>
            <w:sz w:val="21"/>
            <w:szCs w:val="21"/>
          </w:rPr>
          <w:alias w:val="Experience:"/>
          <w:tag w:val="Experience:"/>
          <w:id w:val="-1983300934"/>
          <w:placeholder>
            <w:docPart w:val="39EBFD5952E742DDBC515CA9F1BB25AA"/>
          </w:placeholder>
          <w:temporary/>
          <w:showingPlcHdr/>
          <w15:appearance w15:val="hidden"/>
        </w:sdtPr>
        <w:sdtContent>
          <w:r w:rsidR="004E01EB" w:rsidRPr="001C44C4">
            <w:rPr>
              <w:color w:val="002060"/>
              <w:sz w:val="21"/>
              <w:szCs w:val="21"/>
            </w:rPr>
            <w:t>Experience</w:t>
          </w:r>
        </w:sdtContent>
      </w:sdt>
    </w:p>
    <w:p w14:paraId="7D4D89CD" w14:textId="60BBE564" w:rsidR="00305149" w:rsidRPr="001C44C4" w:rsidRDefault="00305149" w:rsidP="00305149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>
        <w:rPr>
          <w:rFonts w:asciiTheme="majorHAnsi" w:hAnsiTheme="majorHAnsi"/>
          <w:b/>
          <w:bCs/>
          <w:color w:val="002060"/>
          <w:sz w:val="21"/>
          <w:szCs w:val="21"/>
        </w:rPr>
        <w:t>Preface</w:t>
      </w:r>
    </w:p>
    <w:p w14:paraId="22AC7729" w14:textId="3A44558E" w:rsidR="00305149" w:rsidRPr="001C44C4" w:rsidRDefault="00305149" w:rsidP="00305149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>
        <w:rPr>
          <w:rFonts w:asciiTheme="majorHAnsi" w:hAnsiTheme="majorHAnsi"/>
          <w:b/>
          <w:bCs/>
          <w:color w:val="002060"/>
          <w:sz w:val="21"/>
          <w:szCs w:val="21"/>
        </w:rPr>
        <w:t>May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202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5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— 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Present</w:t>
      </w:r>
    </w:p>
    <w:p w14:paraId="4D6412C5" w14:textId="5444D60E" w:rsidR="00305149" w:rsidRPr="001C44C4" w:rsidRDefault="00305149" w:rsidP="00305149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>
        <w:rPr>
          <w:rFonts w:asciiTheme="majorHAnsi" w:hAnsiTheme="majorHAnsi"/>
          <w:i/>
          <w:iCs/>
          <w:color w:val="002060"/>
          <w:sz w:val="21"/>
          <w:szCs w:val="21"/>
        </w:rPr>
        <w:t>Freelance Nomad Instructor</w:t>
      </w:r>
    </w:p>
    <w:p w14:paraId="0A1794F8" w14:textId="7A1C4AF1" w:rsidR="00305149" w:rsidRDefault="00305149" w:rsidP="00305149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305149">
        <w:rPr>
          <w:rFonts w:asciiTheme="majorHAnsi" w:hAnsiTheme="majorHAnsi"/>
          <w:color w:val="000000" w:themeColor="text1"/>
          <w:sz w:val="21"/>
          <w:szCs w:val="21"/>
        </w:rPr>
        <w:t xml:space="preserve">Evaluate student </w:t>
      </w:r>
      <w:r w:rsidR="007D50E4">
        <w:rPr>
          <w:rFonts w:asciiTheme="majorHAnsi" w:hAnsiTheme="majorHAnsi"/>
          <w:color w:val="000000" w:themeColor="text1"/>
          <w:sz w:val="21"/>
          <w:szCs w:val="21"/>
        </w:rPr>
        <w:t>and</w:t>
      </w:r>
      <w:r w:rsidRPr="00305149">
        <w:rPr>
          <w:rFonts w:asciiTheme="majorHAnsi" w:hAnsiTheme="majorHAnsi"/>
          <w:color w:val="000000" w:themeColor="text1"/>
          <w:sz w:val="21"/>
          <w:szCs w:val="21"/>
        </w:rPr>
        <w:t xml:space="preserve"> provid</w:t>
      </w:r>
      <w:r w:rsidR="007D50E4">
        <w:rPr>
          <w:rFonts w:asciiTheme="majorHAnsi" w:hAnsiTheme="majorHAnsi"/>
          <w:color w:val="000000" w:themeColor="text1"/>
          <w:sz w:val="21"/>
          <w:szCs w:val="21"/>
        </w:rPr>
        <w:t>e</w:t>
      </w:r>
      <w:r w:rsidRPr="00305149">
        <w:rPr>
          <w:rFonts w:asciiTheme="majorHAnsi" w:hAnsiTheme="majorHAnsi"/>
          <w:color w:val="000000" w:themeColor="text1"/>
          <w:sz w:val="21"/>
          <w:szCs w:val="21"/>
        </w:rPr>
        <w:t xml:space="preserve"> detailed feedback to help them improve their coding skills.</w:t>
      </w:r>
    </w:p>
    <w:p w14:paraId="17691980" w14:textId="0000B672" w:rsidR="00305149" w:rsidRDefault="00305149" w:rsidP="003462F9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305149">
        <w:rPr>
          <w:rFonts w:asciiTheme="majorHAnsi" w:hAnsiTheme="majorHAnsi"/>
          <w:color w:val="000000" w:themeColor="text1"/>
          <w:sz w:val="21"/>
          <w:szCs w:val="21"/>
        </w:rPr>
        <w:t>Provide personalized guidance and support to students struggling with concepts or projects.</w:t>
      </w:r>
    </w:p>
    <w:p w14:paraId="3E79C2FE" w14:textId="1837AFFB" w:rsidR="00305149" w:rsidRPr="00305149" w:rsidRDefault="00305149" w:rsidP="00305149">
      <w:p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</w:p>
    <w:p w14:paraId="0D658D32" w14:textId="58269AFC" w:rsidR="00CC19D7" w:rsidRPr="001C44C4" w:rsidRDefault="00CC19D7" w:rsidP="00CC19D7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Hong Kong University of Science and Technology</w:t>
      </w:r>
    </w:p>
    <w:p w14:paraId="0BE65E81" w14:textId="319917DE" w:rsidR="00CC19D7" w:rsidRPr="001C44C4" w:rsidRDefault="00CC19D7" w:rsidP="00CC19D7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January 2023 — May 2023</w:t>
      </w:r>
    </w:p>
    <w:p w14:paraId="1FC43C34" w14:textId="7EF71646" w:rsidR="00CC19D7" w:rsidRPr="001C44C4" w:rsidRDefault="00CC19D7" w:rsidP="00CC19D7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Web Developer</w:t>
      </w:r>
    </w:p>
    <w:p w14:paraId="4646595A" w14:textId="0D52EDCD" w:rsidR="00CC19D7" w:rsidRPr="001C44C4" w:rsidRDefault="001C44C4" w:rsidP="00CC19D7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Developed web-based library applications including web interfaces</w:t>
      </w:r>
      <w:r w:rsidR="00D92151">
        <w:rPr>
          <w:rFonts w:asciiTheme="majorHAnsi" w:hAnsiTheme="majorHAnsi"/>
          <w:color w:val="000000" w:themeColor="text1"/>
          <w:sz w:val="21"/>
          <w:szCs w:val="21"/>
        </w:rPr>
        <w:t xml:space="preserve"> </w:t>
      </w:r>
      <w:r w:rsidRPr="001C44C4">
        <w:rPr>
          <w:rFonts w:asciiTheme="majorHAnsi" w:hAnsiTheme="majorHAnsi"/>
          <w:color w:val="000000" w:themeColor="text1"/>
          <w:sz w:val="21"/>
          <w:szCs w:val="21"/>
        </w:rPr>
        <w:t>and application enhancements.</w:t>
      </w:r>
    </w:p>
    <w:p w14:paraId="0A2375A9" w14:textId="50AD1E12" w:rsidR="00CC19D7" w:rsidRDefault="001C44C4" w:rsidP="004E01EB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Assisted both front-end and back-end developers to develop library applications.</w:t>
      </w:r>
    </w:p>
    <w:p w14:paraId="22005656" w14:textId="07CB2BB6" w:rsidR="00A0545C" w:rsidRDefault="00A0545C" w:rsidP="00A0545C">
      <w:pPr>
        <w:pStyle w:val="ListParagraph"/>
        <w:spacing w:after="71" w:line="259" w:lineRule="auto"/>
        <w:ind w:left="706"/>
        <w:rPr>
          <w:rFonts w:asciiTheme="majorHAnsi" w:hAnsiTheme="majorHAnsi"/>
          <w:color w:val="000000" w:themeColor="text1"/>
          <w:sz w:val="21"/>
          <w:szCs w:val="21"/>
        </w:rPr>
      </w:pPr>
    </w:p>
    <w:p w14:paraId="290B3A8F" w14:textId="74748D8A" w:rsidR="00A0545C" w:rsidRPr="001C44C4" w:rsidRDefault="00A0545C" w:rsidP="00A0545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proofErr w:type="spellStart"/>
      <w:r w:rsidRPr="00A0545C">
        <w:rPr>
          <w:rFonts w:asciiTheme="majorHAnsi" w:hAnsiTheme="majorHAnsi"/>
          <w:b/>
          <w:bCs/>
          <w:color w:val="002060"/>
          <w:sz w:val="21"/>
          <w:szCs w:val="21"/>
        </w:rPr>
        <w:t>Headstart</w:t>
      </w:r>
      <w:proofErr w:type="spellEnd"/>
      <w:r w:rsidRPr="00A0545C">
        <w:rPr>
          <w:rFonts w:asciiTheme="majorHAnsi" w:hAnsiTheme="majorHAnsi"/>
          <w:b/>
          <w:bCs/>
          <w:color w:val="002060"/>
          <w:sz w:val="21"/>
          <w:szCs w:val="21"/>
        </w:rPr>
        <w:t xml:space="preserve"> Group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                                                 </w:t>
      </w:r>
    </w:p>
    <w:p w14:paraId="2ED239DF" w14:textId="1D94FA03" w:rsidR="00A0545C" w:rsidRPr="001C44C4" w:rsidRDefault="001E2F61" w:rsidP="00A0545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>
        <w:rPr>
          <w:rFonts w:asciiTheme="majorHAnsi" w:hAnsiTheme="majorHAnsi"/>
          <w:b/>
          <w:bCs/>
          <w:color w:val="002060"/>
          <w:sz w:val="21"/>
          <w:szCs w:val="21"/>
        </w:rPr>
        <w:t>November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22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— 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January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</w:t>
      </w:r>
      <w:r>
        <w:rPr>
          <w:rFonts w:asciiTheme="majorHAnsi" w:hAnsiTheme="majorHAnsi"/>
          <w:b/>
          <w:bCs/>
          <w:color w:val="002060"/>
          <w:sz w:val="21"/>
          <w:szCs w:val="21"/>
        </w:rPr>
        <w:t>24</w:t>
      </w:r>
      <w:r w:rsidR="00A0545C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</w:t>
      </w:r>
    </w:p>
    <w:p w14:paraId="5202E326" w14:textId="77777777" w:rsidR="00A0545C" w:rsidRPr="001C44C4" w:rsidRDefault="00A0545C" w:rsidP="00A0545C">
      <w:pPr>
        <w:spacing w:after="71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Tutor</w:t>
      </w:r>
    </w:p>
    <w:p w14:paraId="53D0F90D" w14:textId="69F057F2" w:rsidR="00A0545C" w:rsidRPr="001C44C4" w:rsidRDefault="00A0545C" w:rsidP="00A0545C">
      <w:pPr>
        <w:pStyle w:val="ListParagraph"/>
        <w:numPr>
          <w:ilvl w:val="0"/>
          <w:numId w:val="22"/>
        </w:num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 xml:space="preserve">Taught </w:t>
      </w:r>
      <w:r>
        <w:rPr>
          <w:rFonts w:asciiTheme="majorHAnsi" w:hAnsiTheme="majorHAnsi"/>
          <w:color w:val="000000" w:themeColor="text1"/>
          <w:sz w:val="21"/>
          <w:szCs w:val="21"/>
        </w:rPr>
        <w:t xml:space="preserve">English to kindergarten and </w:t>
      </w:r>
      <w:r w:rsidRPr="001C44C4">
        <w:rPr>
          <w:rFonts w:asciiTheme="majorHAnsi" w:hAnsiTheme="majorHAnsi"/>
          <w:color w:val="000000" w:themeColor="text1"/>
          <w:sz w:val="21"/>
          <w:szCs w:val="21"/>
        </w:rPr>
        <w:t xml:space="preserve">primary level children </w:t>
      </w:r>
    </w:p>
    <w:p w14:paraId="3E421452" w14:textId="18FD71AC" w:rsidR="00A0545C" w:rsidRPr="00AF3005" w:rsidRDefault="00A0545C" w:rsidP="00AF3005">
      <w:pPr>
        <w:pStyle w:val="ListParagraph"/>
        <w:numPr>
          <w:ilvl w:val="0"/>
          <w:numId w:val="22"/>
        </w:numPr>
        <w:rPr>
          <w:rFonts w:asciiTheme="majorHAnsi" w:hAnsiTheme="majorHAnsi"/>
          <w:color w:val="000000" w:themeColor="text1"/>
          <w:sz w:val="21"/>
          <w:szCs w:val="21"/>
        </w:rPr>
      </w:pPr>
      <w:r w:rsidRPr="00A0545C">
        <w:rPr>
          <w:rFonts w:asciiTheme="majorHAnsi" w:hAnsiTheme="majorHAnsi"/>
          <w:color w:val="000000" w:themeColor="text1"/>
          <w:sz w:val="21"/>
          <w:szCs w:val="21"/>
        </w:rPr>
        <w:t xml:space="preserve">Provided individualized attention and support to students, </w:t>
      </w:r>
      <w:r w:rsidR="00305149">
        <w:rPr>
          <w:rFonts w:asciiTheme="majorHAnsi" w:hAnsiTheme="majorHAnsi"/>
          <w:color w:val="000000" w:themeColor="text1"/>
          <w:sz w:val="21"/>
          <w:szCs w:val="21"/>
        </w:rPr>
        <w:t xml:space="preserve">and </w:t>
      </w:r>
      <w:r w:rsidRPr="00A0545C">
        <w:rPr>
          <w:rFonts w:asciiTheme="majorHAnsi" w:hAnsiTheme="majorHAnsi"/>
          <w:color w:val="000000" w:themeColor="text1"/>
          <w:sz w:val="21"/>
          <w:szCs w:val="21"/>
        </w:rPr>
        <w:t>monitoring their progress</w:t>
      </w:r>
    </w:p>
    <w:p w14:paraId="1D7BC0BF" w14:textId="77777777" w:rsidR="00A0545C" w:rsidRPr="00A0545C" w:rsidRDefault="00A0545C" w:rsidP="00A0545C">
      <w:p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</w:p>
    <w:p w14:paraId="571805BC" w14:textId="3E2956C1" w:rsidR="00A777C5" w:rsidRPr="001C44C4" w:rsidRDefault="00A777C5" w:rsidP="00A777C5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Standard Chartered</w:t>
      </w:r>
      <w:r w:rsidR="00E9338B"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Bank</w:t>
      </w:r>
    </w:p>
    <w:p w14:paraId="4FA0D410" w14:textId="648C3F06" w:rsidR="00A777C5" w:rsidRPr="001C44C4" w:rsidRDefault="00A777C5" w:rsidP="00A777C5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August 2022 — August 2022</w:t>
      </w:r>
    </w:p>
    <w:p w14:paraId="67F450B0" w14:textId="6D6FDD85" w:rsidR="00A777C5" w:rsidRPr="001C44C4" w:rsidRDefault="00A777C5" w:rsidP="00A777C5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Bonds Assistant</w:t>
      </w:r>
    </w:p>
    <w:p w14:paraId="22C858D7" w14:textId="45E8E548" w:rsidR="00A777C5" w:rsidRPr="001C44C4" w:rsidRDefault="00311C88" w:rsidP="00A777C5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Provide information on the Bonds under the supervision of experienced branch managers.</w:t>
      </w:r>
    </w:p>
    <w:p w14:paraId="7B04EEF8" w14:textId="792964C7" w:rsidR="00A777C5" w:rsidRPr="001C44C4" w:rsidRDefault="00311C88" w:rsidP="00A777C5">
      <w:pPr>
        <w:pStyle w:val="ListParagraph"/>
        <w:numPr>
          <w:ilvl w:val="0"/>
          <w:numId w:val="23"/>
        </w:numPr>
        <w:spacing w:after="71" w:line="259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Assess customers credentials to check and manage their bookings to buy the Bonds</w:t>
      </w:r>
      <w:r w:rsidR="00A777C5" w:rsidRPr="001C44C4">
        <w:rPr>
          <w:rFonts w:asciiTheme="majorHAnsi" w:hAnsiTheme="majorHAnsi"/>
          <w:color w:val="000000" w:themeColor="text1"/>
          <w:sz w:val="21"/>
          <w:szCs w:val="21"/>
        </w:rPr>
        <w:t>.</w:t>
      </w:r>
    </w:p>
    <w:p w14:paraId="4C1B2D9A" w14:textId="77777777" w:rsidR="001C44C4" w:rsidRPr="001C44C4" w:rsidRDefault="001C44C4" w:rsidP="00D42DEA">
      <w:pPr>
        <w:spacing w:after="71"/>
        <w:rPr>
          <w:rFonts w:asciiTheme="majorHAnsi" w:hAnsiTheme="majorHAnsi"/>
          <w:b/>
          <w:bCs/>
          <w:color w:val="002060"/>
          <w:sz w:val="21"/>
          <w:szCs w:val="21"/>
        </w:rPr>
      </w:pPr>
    </w:p>
    <w:p w14:paraId="257476AB" w14:textId="24C288BB" w:rsidR="00F71763" w:rsidRPr="001C44C4" w:rsidRDefault="00F71763" w:rsidP="00A777C5">
      <w:pPr>
        <w:spacing w:after="71" w:line="288" w:lineRule="auto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Apsley Bespoke Tailors</w:t>
      </w:r>
    </w:p>
    <w:p w14:paraId="393E489D" w14:textId="1A9DB8B6" w:rsidR="00F71763" w:rsidRPr="001C44C4" w:rsidRDefault="00F71763" w:rsidP="00F71763">
      <w:pPr>
        <w:spacing w:after="71" w:line="288" w:lineRule="auto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September 2019</w:t>
      </w:r>
      <w:r w:rsidR="002A5626">
        <w:rPr>
          <w:rFonts w:asciiTheme="majorHAnsi" w:hAnsiTheme="majorHAnsi"/>
          <w:b/>
          <w:bCs/>
          <w:color w:val="002060"/>
          <w:sz w:val="21"/>
          <w:szCs w:val="21"/>
        </w:rPr>
        <w:t xml:space="preserve"> </w:t>
      </w:r>
      <w:r w:rsidR="002A5626" w:rsidRPr="001C44C4">
        <w:rPr>
          <w:rFonts w:asciiTheme="majorHAnsi" w:hAnsiTheme="majorHAnsi"/>
          <w:b/>
          <w:bCs/>
          <w:color w:val="002060"/>
          <w:sz w:val="21"/>
          <w:szCs w:val="21"/>
        </w:rPr>
        <w:t>—</w:t>
      </w:r>
      <w:r w:rsidR="002A5626">
        <w:rPr>
          <w:rFonts w:asciiTheme="majorHAnsi" w:hAnsiTheme="majorHAnsi"/>
          <w:b/>
          <w:bCs/>
          <w:color w:val="002060"/>
          <w:sz w:val="21"/>
          <w:szCs w:val="21"/>
        </w:rPr>
        <w:t xml:space="preserve"> November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2019</w:t>
      </w:r>
    </w:p>
    <w:p w14:paraId="0330B493" w14:textId="77777777" w:rsidR="00F95012" w:rsidRPr="001C44C4" w:rsidRDefault="00F71763" w:rsidP="00F95012">
      <w:pPr>
        <w:spacing w:after="71"/>
        <w:ind w:left="-5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Data Analyst</w:t>
      </w:r>
    </w:p>
    <w:p w14:paraId="182CECFD" w14:textId="7A38EE0F" w:rsidR="00D21A1C" w:rsidRPr="00D92151" w:rsidRDefault="00F71763" w:rsidP="00D92151">
      <w:pPr>
        <w:pStyle w:val="ListParagraph"/>
        <w:numPr>
          <w:ilvl w:val="0"/>
          <w:numId w:val="31"/>
        </w:numPr>
        <w:spacing w:after="71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Supported daily operation including data entry, research, filing, and other administrative duties</w:t>
      </w:r>
      <w:r w:rsidR="00D92151">
        <w:rPr>
          <w:rFonts w:asciiTheme="majorHAnsi" w:hAnsiTheme="majorHAnsi"/>
          <w:color w:val="000000" w:themeColor="text1"/>
          <w:sz w:val="21"/>
          <w:szCs w:val="21"/>
        </w:rPr>
        <w:t>, developing a skill of efficiency.</w:t>
      </w:r>
    </w:p>
    <w:p w14:paraId="710145AE" w14:textId="77777777" w:rsidR="00D21A1C" w:rsidRPr="001C44C4" w:rsidRDefault="00D21A1C" w:rsidP="00D21A1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lastRenderedPageBreak/>
        <w:t xml:space="preserve">On The List (OTL)                                                  </w:t>
      </w:r>
    </w:p>
    <w:p w14:paraId="58DB0ED5" w14:textId="24764A20" w:rsidR="00D21A1C" w:rsidRPr="001C44C4" w:rsidRDefault="00D21A1C" w:rsidP="00D21A1C">
      <w:pPr>
        <w:spacing w:after="71"/>
        <w:ind w:hanging="14"/>
        <w:rPr>
          <w:rFonts w:asciiTheme="majorHAnsi" w:hAnsiTheme="majorHAnsi"/>
          <w:b/>
          <w:bCs/>
          <w:color w:val="002060"/>
          <w:sz w:val="21"/>
          <w:szCs w:val="21"/>
        </w:rPr>
      </w:pP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>November 201</w:t>
      </w:r>
      <w:r w:rsidR="00365B95" w:rsidRPr="001C44C4">
        <w:rPr>
          <w:rFonts w:asciiTheme="majorHAnsi" w:hAnsiTheme="majorHAnsi"/>
          <w:b/>
          <w:bCs/>
          <w:color w:val="002060"/>
          <w:sz w:val="21"/>
          <w:szCs w:val="21"/>
        </w:rPr>
        <w:t>9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— </w:t>
      </w:r>
      <w:r w:rsidR="00017DCC">
        <w:rPr>
          <w:rFonts w:asciiTheme="majorHAnsi" w:hAnsiTheme="majorHAnsi"/>
          <w:b/>
          <w:bCs/>
          <w:color w:val="002060"/>
          <w:sz w:val="21"/>
          <w:szCs w:val="21"/>
        </w:rPr>
        <w:t>November 2024</w:t>
      </w:r>
      <w:r w:rsidRPr="001C44C4">
        <w:rPr>
          <w:rFonts w:asciiTheme="majorHAnsi" w:hAnsiTheme="majorHAnsi"/>
          <w:b/>
          <w:bCs/>
          <w:color w:val="002060"/>
          <w:sz w:val="21"/>
          <w:szCs w:val="21"/>
        </w:rPr>
        <w:t xml:space="preserve"> </w:t>
      </w:r>
    </w:p>
    <w:p w14:paraId="66D4ED80" w14:textId="77777777" w:rsidR="00D21A1C" w:rsidRPr="001C44C4" w:rsidRDefault="00D21A1C" w:rsidP="00D21A1C">
      <w:pPr>
        <w:spacing w:after="71"/>
        <w:ind w:hanging="14"/>
        <w:rPr>
          <w:rFonts w:asciiTheme="majorHAnsi" w:hAnsiTheme="majorHAnsi"/>
          <w:i/>
          <w:iCs/>
          <w:color w:val="002060"/>
          <w:sz w:val="21"/>
          <w:szCs w:val="21"/>
        </w:rPr>
      </w:pPr>
      <w:r w:rsidRPr="001C44C4">
        <w:rPr>
          <w:rFonts w:asciiTheme="majorHAnsi" w:hAnsiTheme="majorHAnsi"/>
          <w:i/>
          <w:iCs/>
          <w:color w:val="002060"/>
          <w:sz w:val="21"/>
          <w:szCs w:val="21"/>
        </w:rPr>
        <w:t>Event &amp; Sales Assistant</w:t>
      </w:r>
    </w:p>
    <w:p w14:paraId="5143E260" w14:textId="214F62A4" w:rsidR="00D21A1C" w:rsidRPr="001C44C4" w:rsidRDefault="00D21A1C" w:rsidP="00D21A1C">
      <w:pPr>
        <w:pStyle w:val="ListParagraph"/>
        <w:numPr>
          <w:ilvl w:val="0"/>
          <w:numId w:val="22"/>
        </w:num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Gained knowledge on different kinds of brands that were being sold.</w:t>
      </w:r>
    </w:p>
    <w:p w14:paraId="41BDAD13" w14:textId="14741CB5" w:rsidR="00D92151" w:rsidRDefault="00D21A1C" w:rsidP="00D92151">
      <w:pPr>
        <w:pStyle w:val="ListParagraph"/>
        <w:numPr>
          <w:ilvl w:val="0"/>
          <w:numId w:val="22"/>
        </w:num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 w:rsidRPr="001C44C4">
        <w:rPr>
          <w:rFonts w:asciiTheme="majorHAnsi" w:hAnsiTheme="majorHAnsi"/>
          <w:color w:val="000000" w:themeColor="text1"/>
          <w:sz w:val="21"/>
          <w:szCs w:val="21"/>
        </w:rPr>
        <w:t>Worked as a sales assistant for many brands.</w:t>
      </w:r>
    </w:p>
    <w:p w14:paraId="1D0452D8" w14:textId="24FFC2B1" w:rsidR="00EE1C82" w:rsidRDefault="00D92151" w:rsidP="00EE1C82">
      <w:p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  <w:r>
        <w:rPr>
          <w:rFonts w:asciiTheme="majorHAnsi" w:hAnsiTheme="majorHAnsi"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CC0AB" wp14:editId="5A3014E7">
                <wp:simplePos x="0" y="0"/>
                <wp:positionH relativeFrom="column">
                  <wp:posOffset>-518160</wp:posOffset>
                </wp:positionH>
                <wp:positionV relativeFrom="paragraph">
                  <wp:posOffset>169545</wp:posOffset>
                </wp:positionV>
                <wp:extent cx="7018020" cy="7620"/>
                <wp:effectExtent l="0" t="0" r="30480" b="30480"/>
                <wp:wrapNone/>
                <wp:docPr id="1805501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BF2F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13.35pt" to="511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0F51E158" w14:textId="77777777" w:rsidR="00D92151" w:rsidRDefault="00D92151" w:rsidP="00EE1C82">
      <w:pPr>
        <w:spacing w:after="160" w:line="288" w:lineRule="auto"/>
        <w:rPr>
          <w:rFonts w:asciiTheme="majorHAnsi" w:hAnsiTheme="majorHAnsi"/>
          <w:color w:val="000000" w:themeColor="text1"/>
          <w:sz w:val="21"/>
          <w:szCs w:val="21"/>
        </w:rPr>
      </w:pPr>
    </w:p>
    <w:p w14:paraId="53779FDC" w14:textId="7F1CC0FE" w:rsidR="00F16C4C" w:rsidRDefault="00F71763" w:rsidP="00F71763">
      <w:pPr>
        <w:rPr>
          <w:rFonts w:asciiTheme="majorHAnsi" w:hAnsiTheme="majorHAnsi"/>
          <w:b/>
          <w:bCs/>
          <w:color w:val="002060"/>
        </w:rPr>
      </w:pPr>
      <w:r w:rsidRPr="00A97FCB">
        <w:rPr>
          <w:rFonts w:asciiTheme="majorHAnsi" w:hAnsiTheme="majorHAnsi"/>
          <w:b/>
          <w:bCs/>
          <w:color w:val="002060"/>
        </w:rPr>
        <w:t>E</w:t>
      </w:r>
      <w:r w:rsidR="00A97FCB">
        <w:rPr>
          <w:rFonts w:asciiTheme="majorHAnsi" w:hAnsiTheme="majorHAnsi"/>
          <w:b/>
          <w:bCs/>
          <w:color w:val="002060"/>
        </w:rPr>
        <w:t>DUCATION</w:t>
      </w:r>
    </w:p>
    <w:p w14:paraId="54459F72" w14:textId="77777777" w:rsidR="00486B57" w:rsidRPr="00A97FCB" w:rsidRDefault="00486B57" w:rsidP="00F71763">
      <w:pPr>
        <w:rPr>
          <w:rFonts w:asciiTheme="majorHAnsi" w:hAnsiTheme="majorHAnsi"/>
          <w:b/>
          <w:bCs/>
          <w:color w:val="002060"/>
        </w:rPr>
      </w:pPr>
    </w:p>
    <w:tbl>
      <w:tblPr>
        <w:tblStyle w:val="TableGrid"/>
        <w:tblW w:w="479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983"/>
      </w:tblGrid>
      <w:tr w:rsidR="00A97FCB" w:rsidRPr="00D92151" w14:paraId="57FACC0D" w14:textId="77777777" w:rsidTr="00D42DEA">
        <w:trPr>
          <w:trHeight w:val="6701"/>
        </w:trPr>
        <w:tc>
          <w:tcPr>
            <w:tcW w:w="8952" w:type="dxa"/>
          </w:tcPr>
          <w:p w14:paraId="1779A0C7" w14:textId="4360657B" w:rsidR="00F16C4C" w:rsidRPr="00D92151" w:rsidRDefault="00F16C4C" w:rsidP="00F16C4C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BACHELORS of</w:t>
            </w:r>
            <w:r w:rsidR="008B7F9E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computer science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3019AB77" w14:textId="1048134D" w:rsidR="00F16C4C" w:rsidRPr="00D92151" w:rsidRDefault="00F16C4C" w:rsidP="00F16C4C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September 202</w:t>
            </w:r>
            <w:r w:rsidR="008B7F9E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4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— </w:t>
            </w:r>
            <w:r w:rsidR="000B5673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July 2025</w:t>
            </w:r>
          </w:p>
          <w:p w14:paraId="63D3BE68" w14:textId="011E7228" w:rsidR="00F16C4C" w:rsidRPr="00D92151" w:rsidRDefault="008B7F9E" w:rsidP="00F16C4C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University of Wollongong Australia</w:t>
            </w:r>
          </w:p>
          <w:p w14:paraId="4D3C953D" w14:textId="08463ACC" w:rsidR="00F16C4C" w:rsidRPr="00D92151" w:rsidRDefault="008B7F9E" w:rsidP="00F16C4C">
            <w:pPr>
              <w:pStyle w:val="ListParagraph"/>
              <w:numPr>
                <w:ilvl w:val="0"/>
                <w:numId w:val="26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Gain</w:t>
            </w:r>
            <w:r w:rsidR="0071544C"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ing</w:t>
            </w: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 vital knowledge and skills in key areas of computer science</w:t>
            </w:r>
          </w:p>
          <w:p w14:paraId="3A34D26E" w14:textId="77777777" w:rsidR="00F16C4C" w:rsidRPr="00D92151" w:rsidRDefault="00F16C4C" w:rsidP="00F16C4C">
            <w:pPr>
              <w:pStyle w:val="Heading2"/>
              <w:tabs>
                <w:tab w:val="right" w:pos="10751"/>
              </w:tabs>
              <w:ind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  <w:p w14:paraId="49287B69" w14:textId="068F1567" w:rsidR="001D5CC9" w:rsidRPr="00D92151" w:rsidRDefault="001D5CC9" w:rsidP="001D5CC9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BACHELORS </w:t>
            </w:r>
            <w:r w:rsidR="00E33FD4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of engineering in computer sc</w:t>
            </w:r>
            <w:r w:rsidR="00143478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ience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311346C8" w14:textId="41164BA1" w:rsidR="001D5CC9" w:rsidRPr="00D92151" w:rsidRDefault="001D5CC9" w:rsidP="001D5CC9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September 2022 — </w:t>
            </w:r>
            <w:r w:rsidR="00E922C0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June 2024</w:t>
            </w:r>
            <w:r w:rsidR="00B36089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(2 years completed)</w:t>
            </w:r>
          </w:p>
          <w:p w14:paraId="4B8F461D" w14:textId="1533D8F2" w:rsidR="001D5CC9" w:rsidRPr="00D92151" w:rsidRDefault="001D5CC9" w:rsidP="001D5CC9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Hong Kong University of Science and Technology </w:t>
            </w:r>
          </w:p>
          <w:p w14:paraId="5981533E" w14:textId="1C7DBA85" w:rsidR="00D90E70" w:rsidRPr="00D92151" w:rsidRDefault="00D90E70" w:rsidP="00D90E70">
            <w:pPr>
              <w:pStyle w:val="ListParagraph"/>
              <w:numPr>
                <w:ilvl w:val="0"/>
                <w:numId w:val="26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Gain</w:t>
            </w:r>
            <w:r w:rsidR="002F0E7D"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ed</w:t>
            </w: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 great knowledge under the supervision of excellent Professors</w:t>
            </w:r>
          </w:p>
          <w:p w14:paraId="1708D6E3" w14:textId="77777777" w:rsidR="001D5CC9" w:rsidRPr="00D92151" w:rsidRDefault="001D5CC9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  <w:p w14:paraId="6532DA6A" w14:textId="1E495B53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Associate in Information and System Development 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6AF1FAA2" w14:textId="79017376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September 2020 — </w:t>
            </w:r>
            <w:r w:rsidR="001D5CC9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July 2022</w:t>
            </w:r>
          </w:p>
          <w:p w14:paraId="602908CB" w14:textId="0B918DD7" w:rsidR="00D42DEA" w:rsidRPr="00D92151" w:rsidRDefault="00D42DEA" w:rsidP="00D42DEA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City University</w:t>
            </w:r>
            <w:r w:rsidR="009F08E1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 Community College</w:t>
            </w:r>
          </w:p>
          <w:p w14:paraId="21433BF9" w14:textId="65C7BAEB" w:rsidR="00D42DEA" w:rsidRPr="00D92151" w:rsidRDefault="00D42DEA" w:rsidP="00D42DEA">
            <w:pPr>
              <w:pStyle w:val="ListParagraph"/>
              <w:numPr>
                <w:ilvl w:val="0"/>
                <w:numId w:val="26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Associates Degree in Information and System Development</w:t>
            </w:r>
          </w:p>
          <w:p w14:paraId="1D4763FC" w14:textId="77777777" w:rsidR="00245838" w:rsidRPr="00D92151" w:rsidRDefault="00245838" w:rsidP="00245838">
            <w:pPr>
              <w:pStyle w:val="ListParagraph"/>
              <w:spacing w:after="71"/>
              <w:ind w:left="715" w:firstLine="2033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</w:p>
          <w:p w14:paraId="6845BC99" w14:textId="77777777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Diploma in General Studies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56612A46" w14:textId="77777777" w:rsidR="00D42DEA" w:rsidRPr="00D92151" w:rsidRDefault="00D42DEA" w:rsidP="00D42DEA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September 2019 — May 2020</w:t>
            </w:r>
          </w:p>
          <w:p w14:paraId="689FA076" w14:textId="77777777" w:rsidR="00D42DEA" w:rsidRPr="00D92151" w:rsidRDefault="00D42DEA" w:rsidP="00D42DEA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City University</w:t>
            </w:r>
          </w:p>
          <w:p w14:paraId="4EDBB153" w14:textId="77777777" w:rsidR="00D42DEA" w:rsidRPr="00D92151" w:rsidRDefault="00D42DEA" w:rsidP="00D42DEA">
            <w:pPr>
              <w:pStyle w:val="ListParagraph"/>
              <w:numPr>
                <w:ilvl w:val="0"/>
                <w:numId w:val="28"/>
              </w:numPr>
              <w:spacing w:after="71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Style w:val="normaltextrun"/>
                <w:rFonts w:asciiTheme="majorHAnsi" w:hAnsiTheme="majorHAnsi" w:cs="Calibri"/>
                <w:i/>
                <w:iCs/>
                <w:color w:val="000000" w:themeColor="text1"/>
                <w:sz w:val="20"/>
                <w:szCs w:val="20"/>
                <w:bdr w:val="none" w:sz="0" w:space="0" w:color="auto" w:frame="1"/>
              </w:rPr>
              <w:t>Diploma in General Studies (Distinction)</w:t>
            </w:r>
          </w:p>
          <w:p w14:paraId="5D2E8A8D" w14:textId="77777777" w:rsidR="00D42DEA" w:rsidRPr="00D92151" w:rsidRDefault="00D42DEA" w:rsidP="00D42DEA">
            <w:pPr>
              <w:pStyle w:val="ListParagraph"/>
              <w:numPr>
                <w:ilvl w:val="0"/>
                <w:numId w:val="26"/>
              </w:numPr>
              <w:spacing w:after="71" w:line="259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Opportunity to meet new people and further develop my personality.</w:t>
            </w:r>
          </w:p>
          <w:p w14:paraId="13882024" w14:textId="77777777" w:rsidR="00D42DEA" w:rsidRPr="00D92151" w:rsidRDefault="00D42DEA" w:rsidP="00F71763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</w:p>
          <w:p w14:paraId="12EFDDBE" w14:textId="0A2A4AE6" w:rsidR="00F71763" w:rsidRPr="00D92151" w:rsidRDefault="00F71763" w:rsidP="00F71763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Secondary School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ab/>
            </w:r>
          </w:p>
          <w:p w14:paraId="239736DC" w14:textId="4EE71A7C" w:rsidR="00F71763" w:rsidRPr="00D92151" w:rsidRDefault="00F71763" w:rsidP="00F71763">
            <w:pPr>
              <w:pStyle w:val="Heading2"/>
              <w:tabs>
                <w:tab w:val="right" w:pos="10751"/>
              </w:tabs>
              <w:ind w:left="-15" w:right="-1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September 2013 — February 2019</w:t>
            </w:r>
          </w:p>
          <w:p w14:paraId="7B206604" w14:textId="10BD9AFB" w:rsidR="00F71763" w:rsidRPr="00D92151" w:rsidRDefault="00F71763" w:rsidP="00F71763">
            <w:pPr>
              <w:spacing w:after="71"/>
              <w:ind w:left="-5"/>
              <w:rPr>
                <w:rFonts w:asciiTheme="majorHAnsi" w:hAnsiTheme="majorHAnsi"/>
                <w:color w:val="002060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YMCA of </w:t>
            </w:r>
            <w:r w:rsidR="003B0990"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 xml:space="preserve">Hong Kong </w:t>
            </w:r>
            <w:r w:rsidRPr="00D92151">
              <w:rPr>
                <w:rFonts w:asciiTheme="majorHAnsi" w:hAnsiTheme="majorHAnsi"/>
                <w:color w:val="002060"/>
                <w:sz w:val="20"/>
                <w:szCs w:val="20"/>
              </w:rPr>
              <w:t>Christian College (Hong Kong Diploma of Secondary Examination)</w:t>
            </w:r>
          </w:p>
          <w:p w14:paraId="76B0076D" w14:textId="300AC647" w:rsidR="00A97FCB" w:rsidRPr="00D92151" w:rsidRDefault="00A97FCB" w:rsidP="00A97FCB">
            <w:pPr>
              <w:pStyle w:val="ListParagraph"/>
              <w:numPr>
                <w:ilvl w:val="0"/>
                <w:numId w:val="25"/>
              </w:numPr>
              <w:spacing w:after="361" w:line="259" w:lineRule="auto"/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 xml:space="preserve">2019 HKDSE; </w:t>
            </w:r>
            <w:r w:rsidR="00D21A1C" w:rsidRPr="00D92151">
              <w:rPr>
                <w:rFonts w:asciiTheme="majorHAnsi" w:hAnsiTheme="majorHAnsi"/>
                <w:i/>
                <w:iCs/>
                <w:color w:val="000000" w:themeColor="text1"/>
                <w:sz w:val="20"/>
                <w:szCs w:val="20"/>
              </w:rPr>
              <w:t>Obtained a HKDSE certificate</w:t>
            </w:r>
          </w:p>
          <w:p w14:paraId="5F158777" w14:textId="34D23A2B" w:rsidR="00D92151" w:rsidRPr="00D92151" w:rsidRDefault="00A97FCB" w:rsidP="00D92151">
            <w:pPr>
              <w:pStyle w:val="ListParagraph"/>
              <w:numPr>
                <w:ilvl w:val="0"/>
                <w:numId w:val="25"/>
              </w:numPr>
              <w:spacing w:after="361" w:line="259" w:lineRule="auto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Gained l</w:t>
            </w:r>
            <w:r w:rsidR="00F71763"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ot of experience not in just studies but also </w:t>
            </w:r>
            <w:r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establishing</w:t>
            </w:r>
            <w:r w:rsidR="00F71763" w:rsidRPr="00D92151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 social life</w:t>
            </w:r>
          </w:p>
        </w:tc>
      </w:tr>
    </w:tbl>
    <w:p w14:paraId="76B99C84" w14:textId="3658E9F5" w:rsidR="00F71763" w:rsidRPr="00D92151" w:rsidRDefault="00F71763" w:rsidP="00D92151">
      <w:pPr>
        <w:pStyle w:val="Heading1"/>
        <w:rPr>
          <w:color w:val="002060"/>
          <w:sz w:val="20"/>
          <w:szCs w:val="20"/>
        </w:rPr>
      </w:pPr>
      <w:r w:rsidRPr="00D92151">
        <w:rPr>
          <w:color w:val="002060"/>
          <w:sz w:val="20"/>
          <w:szCs w:val="20"/>
        </w:rPr>
        <w:t>Interests/Skills</w:t>
      </w:r>
    </w:p>
    <w:p w14:paraId="3329BA6E" w14:textId="2D9CA661" w:rsidR="00F71763" w:rsidRPr="00D92151" w:rsidRDefault="00EA3410" w:rsidP="00F71763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Languages: </w:t>
      </w:r>
      <w:r w:rsidRPr="00D92151">
        <w:rPr>
          <w:rFonts w:asciiTheme="majorHAnsi" w:hAnsiTheme="majorHAnsi"/>
          <w:color w:val="000000" w:themeColor="text1"/>
          <w:sz w:val="20"/>
          <w:szCs w:val="20"/>
        </w:rPr>
        <w:t>Fluent in English, Punjabi, Hindi; Conversational in Cantonese; Elementary in Mandarin</w:t>
      </w:r>
    </w:p>
    <w:p w14:paraId="663A7E8B" w14:textId="7F778955" w:rsidR="00B604EC" w:rsidRPr="00D92151" w:rsidRDefault="00B604EC" w:rsidP="007C6F92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Soft Skills:</w:t>
      </w:r>
      <w:r w:rsidR="00F71763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Pr="00D92151">
        <w:rPr>
          <w:rFonts w:asciiTheme="majorHAnsi" w:hAnsiTheme="majorHAnsi"/>
          <w:color w:val="000000" w:themeColor="text1"/>
          <w:sz w:val="20"/>
          <w:szCs w:val="20"/>
        </w:rPr>
        <w:t>Excellent communication, organization, customer service</w:t>
      </w:r>
      <w:r w:rsidR="00CF7961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, and </w:t>
      </w:r>
      <w:r w:rsidR="00A31636" w:rsidRPr="00D92151">
        <w:rPr>
          <w:rFonts w:asciiTheme="majorHAnsi" w:hAnsiTheme="majorHAnsi"/>
          <w:color w:val="000000" w:themeColor="text1"/>
          <w:sz w:val="20"/>
          <w:szCs w:val="20"/>
        </w:rPr>
        <w:t>adaptability</w:t>
      </w:r>
    </w:p>
    <w:p w14:paraId="42F79BA4" w14:textId="5E24BC66" w:rsidR="001051DC" w:rsidRPr="00D92151" w:rsidRDefault="00E57FB2" w:rsidP="007C6F92">
      <w:pPr>
        <w:pStyle w:val="ListParagraph"/>
        <w:numPr>
          <w:ilvl w:val="0"/>
          <w:numId w:val="29"/>
        </w:numPr>
        <w:spacing w:line="360" w:lineRule="auto"/>
        <w:rPr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Technical</w:t>
      </w:r>
      <w:r w:rsidR="00C90CF3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B604EC"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S</w:t>
      </w:r>
      <w:r w:rsidR="001051DC"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>kills</w:t>
      </w:r>
      <w:r w:rsidR="00B604EC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: </w:t>
      </w:r>
      <w:r w:rsidR="001051DC" w:rsidRPr="00D92151">
        <w:rPr>
          <w:rFonts w:asciiTheme="majorHAnsi" w:hAnsiTheme="majorHAnsi"/>
          <w:color w:val="000000" w:themeColor="text1"/>
          <w:sz w:val="20"/>
          <w:szCs w:val="20"/>
        </w:rPr>
        <w:t>C++, JavaScript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>,</w:t>
      </w:r>
      <w:r w:rsidR="001051DC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SQL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>,</w:t>
      </w:r>
      <w:r w:rsidR="00AB2D97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1E789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MySQL, </w:t>
      </w:r>
      <w:r w:rsidR="00AB2D97" w:rsidRPr="00D92151">
        <w:rPr>
          <w:rFonts w:asciiTheme="majorHAnsi" w:hAnsiTheme="majorHAnsi"/>
          <w:color w:val="000000" w:themeColor="text1"/>
          <w:sz w:val="20"/>
          <w:szCs w:val="20"/>
        </w:rPr>
        <w:t>HTML,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921BB5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Python, </w:t>
      </w:r>
      <w:r w:rsidR="008B7F9E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Oracle, and </w:t>
      </w:r>
      <w:r w:rsidR="00261F14" w:rsidRPr="00D92151">
        <w:rPr>
          <w:rFonts w:asciiTheme="majorHAnsi" w:hAnsiTheme="majorHAnsi"/>
          <w:color w:val="000000" w:themeColor="text1"/>
          <w:sz w:val="20"/>
          <w:szCs w:val="20"/>
        </w:rPr>
        <w:t>Blender</w:t>
      </w:r>
    </w:p>
    <w:p w14:paraId="0CFC1E39" w14:textId="18A72A66" w:rsidR="00F95012" w:rsidRPr="00D92151" w:rsidRDefault="00CB349A" w:rsidP="00E126B9">
      <w:pPr>
        <w:pStyle w:val="ListParagraph"/>
        <w:numPr>
          <w:ilvl w:val="0"/>
          <w:numId w:val="29"/>
        </w:numPr>
        <w:spacing w:line="360" w:lineRule="auto"/>
        <w:rPr>
          <w:rStyle w:val="eop"/>
          <w:rFonts w:asciiTheme="majorHAnsi" w:hAnsiTheme="majorHAnsi"/>
          <w:color w:val="000000" w:themeColor="text1"/>
          <w:sz w:val="20"/>
          <w:szCs w:val="20"/>
        </w:rPr>
      </w:pPr>
      <w:r w:rsidRPr="00D92151">
        <w:rPr>
          <w:rFonts w:asciiTheme="majorHAnsi" w:hAnsiTheme="majorHAnsi"/>
          <w:b/>
          <w:bCs/>
          <w:color w:val="000000" w:themeColor="text1"/>
          <w:sz w:val="20"/>
          <w:szCs w:val="20"/>
        </w:rPr>
        <w:t xml:space="preserve">Hobbies: </w:t>
      </w:r>
      <w:r w:rsidR="008C4364" w:rsidRPr="00D92151">
        <w:rPr>
          <w:rFonts w:asciiTheme="majorHAnsi" w:hAnsiTheme="majorHAnsi"/>
          <w:color w:val="000000" w:themeColor="text1"/>
          <w:sz w:val="20"/>
          <w:szCs w:val="20"/>
        </w:rPr>
        <w:t>Enjoy</w:t>
      </w:r>
      <w:r w:rsidR="00CD3BC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gym, read</w:t>
      </w:r>
      <w:r w:rsidR="003C5B0F" w:rsidRPr="00D92151">
        <w:rPr>
          <w:rFonts w:asciiTheme="majorHAnsi" w:hAnsiTheme="majorHAnsi"/>
          <w:color w:val="000000" w:themeColor="text1"/>
          <w:sz w:val="20"/>
          <w:szCs w:val="20"/>
        </w:rPr>
        <w:t>ing</w:t>
      </w:r>
      <w:r w:rsidR="00CD3BC4" w:rsidRPr="00D92151">
        <w:rPr>
          <w:rFonts w:asciiTheme="majorHAnsi" w:hAnsiTheme="majorHAnsi"/>
          <w:color w:val="000000" w:themeColor="text1"/>
          <w:sz w:val="20"/>
          <w:szCs w:val="20"/>
        </w:rPr>
        <w:t xml:space="preserve"> books, and hik</w:t>
      </w:r>
      <w:r w:rsidR="003C5B0F" w:rsidRPr="00D92151">
        <w:rPr>
          <w:rFonts w:asciiTheme="majorHAnsi" w:hAnsiTheme="majorHAnsi"/>
          <w:color w:val="000000" w:themeColor="text1"/>
          <w:sz w:val="20"/>
          <w:szCs w:val="20"/>
        </w:rPr>
        <w:t>ing</w:t>
      </w:r>
    </w:p>
    <w:sectPr w:rsidR="00F95012" w:rsidRPr="00D92151" w:rsidSect="008930FD">
      <w:footerReference w:type="default" r:id="rId12"/>
      <w:headerReference w:type="first" r:id="rId13"/>
      <w:foot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E72F8" w14:textId="77777777" w:rsidR="00690075" w:rsidRDefault="00690075" w:rsidP="0068194B">
      <w:r>
        <w:separator/>
      </w:r>
    </w:p>
    <w:p w14:paraId="2AFD726E" w14:textId="77777777" w:rsidR="00690075" w:rsidRDefault="00690075"/>
    <w:p w14:paraId="581BB3BC" w14:textId="77777777" w:rsidR="00690075" w:rsidRDefault="00690075"/>
  </w:endnote>
  <w:endnote w:type="continuationSeparator" w:id="0">
    <w:p w14:paraId="40E2E56F" w14:textId="77777777" w:rsidR="00690075" w:rsidRDefault="00690075" w:rsidP="0068194B">
      <w:r>
        <w:continuationSeparator/>
      </w:r>
    </w:p>
    <w:p w14:paraId="5B88B1F5" w14:textId="77777777" w:rsidR="00690075" w:rsidRDefault="00690075"/>
    <w:p w14:paraId="261FEDA8" w14:textId="77777777" w:rsidR="00690075" w:rsidRDefault="006900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8675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31B2A" w14:textId="448E6060" w:rsidR="00D42DEA" w:rsidRDefault="00D42D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0E196" w14:textId="3DD9EB42" w:rsidR="002B2958" w:rsidRDefault="002B2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0733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B107DD" w14:textId="36F3F85E" w:rsidR="00D42DEA" w:rsidRDefault="00D42DE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180A5" w14:textId="77777777" w:rsidR="00D42DEA" w:rsidRDefault="00D42D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69C64F" w14:textId="77777777" w:rsidR="00690075" w:rsidRDefault="00690075" w:rsidP="0068194B">
      <w:r>
        <w:separator/>
      </w:r>
    </w:p>
    <w:p w14:paraId="07E9A151" w14:textId="77777777" w:rsidR="00690075" w:rsidRDefault="00690075"/>
    <w:p w14:paraId="28DE4C86" w14:textId="77777777" w:rsidR="00690075" w:rsidRDefault="00690075"/>
  </w:footnote>
  <w:footnote w:type="continuationSeparator" w:id="0">
    <w:p w14:paraId="3E973A04" w14:textId="77777777" w:rsidR="00690075" w:rsidRDefault="00690075" w:rsidP="0068194B">
      <w:r>
        <w:continuationSeparator/>
      </w:r>
    </w:p>
    <w:p w14:paraId="4A997B40" w14:textId="77777777" w:rsidR="00690075" w:rsidRDefault="00690075"/>
    <w:p w14:paraId="7D1A313F" w14:textId="77777777" w:rsidR="00690075" w:rsidRDefault="006900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C6EB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49B5D4" wp14:editId="5AD15FD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2B601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AF7428"/>
    <w:multiLevelType w:val="multilevel"/>
    <w:tmpl w:val="CB7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FA2E84"/>
    <w:multiLevelType w:val="hybridMultilevel"/>
    <w:tmpl w:val="59F6A23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C121255"/>
    <w:multiLevelType w:val="hybridMultilevel"/>
    <w:tmpl w:val="4FD0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90818"/>
    <w:multiLevelType w:val="multilevel"/>
    <w:tmpl w:val="5DE6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CE2DAE"/>
    <w:multiLevelType w:val="hybridMultilevel"/>
    <w:tmpl w:val="4A0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C57123"/>
    <w:multiLevelType w:val="hybridMultilevel"/>
    <w:tmpl w:val="1D5840C0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421A2110"/>
    <w:multiLevelType w:val="hybridMultilevel"/>
    <w:tmpl w:val="2F7E737C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49DD6C3E"/>
    <w:multiLevelType w:val="multilevel"/>
    <w:tmpl w:val="C80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A613A8"/>
    <w:multiLevelType w:val="multilevel"/>
    <w:tmpl w:val="93E6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22C1741"/>
    <w:multiLevelType w:val="hybridMultilevel"/>
    <w:tmpl w:val="762ACAA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3" w15:restartNumberingAfterBreak="0">
    <w:nsid w:val="56F25141"/>
    <w:multiLevelType w:val="hybridMultilevel"/>
    <w:tmpl w:val="5F5C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C7CB2"/>
    <w:multiLevelType w:val="multilevel"/>
    <w:tmpl w:val="2E9A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0A0B2C"/>
    <w:multiLevelType w:val="hybridMultilevel"/>
    <w:tmpl w:val="9BF45A54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6" w15:restartNumberingAfterBreak="0">
    <w:nsid w:val="5F3429F2"/>
    <w:multiLevelType w:val="hybridMultilevel"/>
    <w:tmpl w:val="C9D0E0D8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7" w15:restartNumberingAfterBreak="0">
    <w:nsid w:val="62B0500D"/>
    <w:multiLevelType w:val="hybridMultilevel"/>
    <w:tmpl w:val="763C471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8" w15:restartNumberingAfterBreak="0">
    <w:nsid w:val="662C6AE2"/>
    <w:multiLevelType w:val="hybridMultilevel"/>
    <w:tmpl w:val="6A9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62B60"/>
    <w:multiLevelType w:val="hybridMultilevel"/>
    <w:tmpl w:val="941A297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0" w15:restartNumberingAfterBreak="0">
    <w:nsid w:val="6F5B3860"/>
    <w:multiLevelType w:val="hybridMultilevel"/>
    <w:tmpl w:val="E7A4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5B5CFA"/>
    <w:multiLevelType w:val="hybridMultilevel"/>
    <w:tmpl w:val="78A824A6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2" w15:restartNumberingAfterBreak="0">
    <w:nsid w:val="7E9851A7"/>
    <w:multiLevelType w:val="multilevel"/>
    <w:tmpl w:val="7A48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2472579">
    <w:abstractNumId w:val="9"/>
  </w:num>
  <w:num w:numId="2" w16cid:durableId="1130980171">
    <w:abstractNumId w:val="8"/>
  </w:num>
  <w:num w:numId="3" w16cid:durableId="93139055">
    <w:abstractNumId w:val="7"/>
  </w:num>
  <w:num w:numId="4" w16cid:durableId="1233157111">
    <w:abstractNumId w:val="6"/>
  </w:num>
  <w:num w:numId="5" w16cid:durableId="1635214940">
    <w:abstractNumId w:val="12"/>
  </w:num>
  <w:num w:numId="6" w16cid:durableId="1476681357">
    <w:abstractNumId w:val="3"/>
  </w:num>
  <w:num w:numId="7" w16cid:durableId="1504007514">
    <w:abstractNumId w:val="16"/>
  </w:num>
  <w:num w:numId="8" w16cid:durableId="549418072">
    <w:abstractNumId w:val="2"/>
  </w:num>
  <w:num w:numId="9" w16cid:durableId="1860580618">
    <w:abstractNumId w:val="21"/>
  </w:num>
  <w:num w:numId="10" w16cid:durableId="1787384268">
    <w:abstractNumId w:val="5"/>
  </w:num>
  <w:num w:numId="11" w16cid:durableId="1158768316">
    <w:abstractNumId w:val="4"/>
  </w:num>
  <w:num w:numId="12" w16cid:durableId="1973510972">
    <w:abstractNumId w:val="1"/>
  </w:num>
  <w:num w:numId="13" w16cid:durableId="1966306955">
    <w:abstractNumId w:val="0"/>
  </w:num>
  <w:num w:numId="14" w16cid:durableId="1681083969">
    <w:abstractNumId w:val="23"/>
  </w:num>
  <w:num w:numId="15" w16cid:durableId="305165822">
    <w:abstractNumId w:val="15"/>
  </w:num>
  <w:num w:numId="16" w16cid:durableId="1312558588">
    <w:abstractNumId w:val="19"/>
  </w:num>
  <w:num w:numId="17" w16cid:durableId="1563983486">
    <w:abstractNumId w:val="20"/>
  </w:num>
  <w:num w:numId="18" w16cid:durableId="1749229379">
    <w:abstractNumId w:val="24"/>
  </w:num>
  <w:num w:numId="19" w16cid:durableId="1753115402">
    <w:abstractNumId w:val="14"/>
  </w:num>
  <w:num w:numId="20" w16cid:durableId="1162886951">
    <w:abstractNumId w:val="27"/>
  </w:num>
  <w:num w:numId="21" w16cid:durableId="768820035">
    <w:abstractNumId w:val="29"/>
  </w:num>
  <w:num w:numId="22" w16cid:durableId="1674987119">
    <w:abstractNumId w:val="11"/>
  </w:num>
  <w:num w:numId="23" w16cid:durableId="628167326">
    <w:abstractNumId w:val="18"/>
  </w:num>
  <w:num w:numId="24" w16cid:durableId="947198050">
    <w:abstractNumId w:val="30"/>
  </w:num>
  <w:num w:numId="25" w16cid:durableId="1941057961">
    <w:abstractNumId w:val="17"/>
  </w:num>
  <w:num w:numId="26" w16cid:durableId="707919955">
    <w:abstractNumId w:val="31"/>
  </w:num>
  <w:num w:numId="27" w16cid:durableId="396712262">
    <w:abstractNumId w:val="26"/>
  </w:num>
  <w:num w:numId="28" w16cid:durableId="280649480">
    <w:abstractNumId w:val="22"/>
  </w:num>
  <w:num w:numId="29" w16cid:durableId="1867712079">
    <w:abstractNumId w:val="13"/>
  </w:num>
  <w:num w:numId="30" w16cid:durableId="633875018">
    <w:abstractNumId w:val="28"/>
  </w:num>
  <w:num w:numId="31" w16cid:durableId="1817146105">
    <w:abstractNumId w:val="25"/>
  </w:num>
  <w:num w:numId="32" w16cid:durableId="232130486">
    <w:abstractNumId w:val="10"/>
  </w:num>
  <w:num w:numId="33" w16cid:durableId="19550611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63"/>
    <w:rsid w:val="000001EF"/>
    <w:rsid w:val="000027E8"/>
    <w:rsid w:val="0000488A"/>
    <w:rsid w:val="00007322"/>
    <w:rsid w:val="00007728"/>
    <w:rsid w:val="00017DCC"/>
    <w:rsid w:val="00024584"/>
    <w:rsid w:val="00024730"/>
    <w:rsid w:val="00033FDD"/>
    <w:rsid w:val="000546D6"/>
    <w:rsid w:val="00055E95"/>
    <w:rsid w:val="00067E23"/>
    <w:rsid w:val="0007021F"/>
    <w:rsid w:val="00076564"/>
    <w:rsid w:val="000808FE"/>
    <w:rsid w:val="00096F2A"/>
    <w:rsid w:val="000B2BA5"/>
    <w:rsid w:val="000B5673"/>
    <w:rsid w:val="000C7C50"/>
    <w:rsid w:val="000F0437"/>
    <w:rsid w:val="000F169F"/>
    <w:rsid w:val="000F2F8C"/>
    <w:rsid w:val="0010006E"/>
    <w:rsid w:val="00101463"/>
    <w:rsid w:val="00103A36"/>
    <w:rsid w:val="001045A8"/>
    <w:rsid w:val="001051DC"/>
    <w:rsid w:val="00114A91"/>
    <w:rsid w:val="00135DDD"/>
    <w:rsid w:val="001427E1"/>
    <w:rsid w:val="00143478"/>
    <w:rsid w:val="00163668"/>
    <w:rsid w:val="0016391C"/>
    <w:rsid w:val="00171566"/>
    <w:rsid w:val="001729DE"/>
    <w:rsid w:val="00174676"/>
    <w:rsid w:val="001755A8"/>
    <w:rsid w:val="00184014"/>
    <w:rsid w:val="00192008"/>
    <w:rsid w:val="001A3576"/>
    <w:rsid w:val="001C0E68"/>
    <w:rsid w:val="001C44C4"/>
    <w:rsid w:val="001C4B6F"/>
    <w:rsid w:val="001D08E4"/>
    <w:rsid w:val="001D0BF1"/>
    <w:rsid w:val="001D5CC9"/>
    <w:rsid w:val="001E2104"/>
    <w:rsid w:val="001E2F61"/>
    <w:rsid w:val="001E3120"/>
    <w:rsid w:val="001E7894"/>
    <w:rsid w:val="001E7E0C"/>
    <w:rsid w:val="001F0BB0"/>
    <w:rsid w:val="001F4E6D"/>
    <w:rsid w:val="001F6140"/>
    <w:rsid w:val="00203573"/>
    <w:rsid w:val="0020597D"/>
    <w:rsid w:val="00213B4C"/>
    <w:rsid w:val="00223901"/>
    <w:rsid w:val="002253B0"/>
    <w:rsid w:val="00236D54"/>
    <w:rsid w:val="00241D8C"/>
    <w:rsid w:val="00241FDB"/>
    <w:rsid w:val="00245838"/>
    <w:rsid w:val="0024720C"/>
    <w:rsid w:val="002617AE"/>
    <w:rsid w:val="00261F14"/>
    <w:rsid w:val="002638D0"/>
    <w:rsid w:val="002647D3"/>
    <w:rsid w:val="00275EAE"/>
    <w:rsid w:val="00290869"/>
    <w:rsid w:val="00294998"/>
    <w:rsid w:val="00297F18"/>
    <w:rsid w:val="002A1945"/>
    <w:rsid w:val="002A5626"/>
    <w:rsid w:val="002B2958"/>
    <w:rsid w:val="002B3FC8"/>
    <w:rsid w:val="002D0218"/>
    <w:rsid w:val="002D23C5"/>
    <w:rsid w:val="002D6137"/>
    <w:rsid w:val="002E487E"/>
    <w:rsid w:val="002E7E61"/>
    <w:rsid w:val="002F05E5"/>
    <w:rsid w:val="002F0D97"/>
    <w:rsid w:val="002F0E7D"/>
    <w:rsid w:val="002F254D"/>
    <w:rsid w:val="002F30E4"/>
    <w:rsid w:val="00305149"/>
    <w:rsid w:val="00307140"/>
    <w:rsid w:val="00311C88"/>
    <w:rsid w:val="00316DFF"/>
    <w:rsid w:val="00325B57"/>
    <w:rsid w:val="00336056"/>
    <w:rsid w:val="003544E1"/>
    <w:rsid w:val="00365B95"/>
    <w:rsid w:val="00366398"/>
    <w:rsid w:val="003A0632"/>
    <w:rsid w:val="003A30E5"/>
    <w:rsid w:val="003A6ADF"/>
    <w:rsid w:val="003B0990"/>
    <w:rsid w:val="003B2AE0"/>
    <w:rsid w:val="003B5928"/>
    <w:rsid w:val="003C5B0F"/>
    <w:rsid w:val="003D380F"/>
    <w:rsid w:val="003E1076"/>
    <w:rsid w:val="003E160D"/>
    <w:rsid w:val="003F1D5F"/>
    <w:rsid w:val="003F59ED"/>
    <w:rsid w:val="00405128"/>
    <w:rsid w:val="00406CFF"/>
    <w:rsid w:val="00410DB3"/>
    <w:rsid w:val="00416B25"/>
    <w:rsid w:val="00420592"/>
    <w:rsid w:val="004319E0"/>
    <w:rsid w:val="00437E8C"/>
    <w:rsid w:val="00440225"/>
    <w:rsid w:val="00442D9C"/>
    <w:rsid w:val="004533D6"/>
    <w:rsid w:val="00454BEF"/>
    <w:rsid w:val="00463FA2"/>
    <w:rsid w:val="00466531"/>
    <w:rsid w:val="004726BC"/>
    <w:rsid w:val="00474105"/>
    <w:rsid w:val="00480E6E"/>
    <w:rsid w:val="00486277"/>
    <w:rsid w:val="00486B5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0E1"/>
    <w:rsid w:val="004E2794"/>
    <w:rsid w:val="00502BAE"/>
    <w:rsid w:val="00510392"/>
    <w:rsid w:val="00513E2A"/>
    <w:rsid w:val="00517BCD"/>
    <w:rsid w:val="0052237B"/>
    <w:rsid w:val="00557D44"/>
    <w:rsid w:val="00560C5E"/>
    <w:rsid w:val="00566A35"/>
    <w:rsid w:val="0056701E"/>
    <w:rsid w:val="005740D7"/>
    <w:rsid w:val="00586125"/>
    <w:rsid w:val="005A0F26"/>
    <w:rsid w:val="005A1B10"/>
    <w:rsid w:val="005A6850"/>
    <w:rsid w:val="005B1B1B"/>
    <w:rsid w:val="005B32D6"/>
    <w:rsid w:val="005C371D"/>
    <w:rsid w:val="005C5932"/>
    <w:rsid w:val="005D2429"/>
    <w:rsid w:val="005D3CA7"/>
    <w:rsid w:val="005D4CC1"/>
    <w:rsid w:val="005F4B91"/>
    <w:rsid w:val="005F55D2"/>
    <w:rsid w:val="006070D3"/>
    <w:rsid w:val="0062312F"/>
    <w:rsid w:val="00625ABE"/>
    <w:rsid w:val="00625F2C"/>
    <w:rsid w:val="00640CB9"/>
    <w:rsid w:val="006618E9"/>
    <w:rsid w:val="006647BC"/>
    <w:rsid w:val="0068194B"/>
    <w:rsid w:val="00690075"/>
    <w:rsid w:val="00692703"/>
    <w:rsid w:val="006A1962"/>
    <w:rsid w:val="006B5D48"/>
    <w:rsid w:val="006B7D7B"/>
    <w:rsid w:val="006C0463"/>
    <w:rsid w:val="006C1A5E"/>
    <w:rsid w:val="006C1A62"/>
    <w:rsid w:val="006C1EF9"/>
    <w:rsid w:val="006E1507"/>
    <w:rsid w:val="006E2556"/>
    <w:rsid w:val="00712D8B"/>
    <w:rsid w:val="0071544C"/>
    <w:rsid w:val="007243F0"/>
    <w:rsid w:val="007273B7"/>
    <w:rsid w:val="00733E0A"/>
    <w:rsid w:val="0074403D"/>
    <w:rsid w:val="00746D44"/>
    <w:rsid w:val="007476D5"/>
    <w:rsid w:val="007519B3"/>
    <w:rsid w:val="007538DC"/>
    <w:rsid w:val="007577FF"/>
    <w:rsid w:val="00757803"/>
    <w:rsid w:val="0077649E"/>
    <w:rsid w:val="00786EBF"/>
    <w:rsid w:val="0079206B"/>
    <w:rsid w:val="00796076"/>
    <w:rsid w:val="007A7A26"/>
    <w:rsid w:val="007B1CF7"/>
    <w:rsid w:val="007C0566"/>
    <w:rsid w:val="007C606B"/>
    <w:rsid w:val="007C6CAD"/>
    <w:rsid w:val="007D50E4"/>
    <w:rsid w:val="007E6A61"/>
    <w:rsid w:val="00801140"/>
    <w:rsid w:val="00803404"/>
    <w:rsid w:val="00834955"/>
    <w:rsid w:val="008464F3"/>
    <w:rsid w:val="00855B59"/>
    <w:rsid w:val="00860461"/>
    <w:rsid w:val="00862934"/>
    <w:rsid w:val="0086487C"/>
    <w:rsid w:val="00870B20"/>
    <w:rsid w:val="008829F8"/>
    <w:rsid w:val="00885897"/>
    <w:rsid w:val="008930FD"/>
    <w:rsid w:val="008A6538"/>
    <w:rsid w:val="008B7F9E"/>
    <w:rsid w:val="008C4364"/>
    <w:rsid w:val="008C7056"/>
    <w:rsid w:val="008D5C06"/>
    <w:rsid w:val="008F3B14"/>
    <w:rsid w:val="00901899"/>
    <w:rsid w:val="0090344B"/>
    <w:rsid w:val="00905715"/>
    <w:rsid w:val="009076F3"/>
    <w:rsid w:val="00907822"/>
    <w:rsid w:val="00907906"/>
    <w:rsid w:val="0091321E"/>
    <w:rsid w:val="0091344C"/>
    <w:rsid w:val="00913946"/>
    <w:rsid w:val="00921BB5"/>
    <w:rsid w:val="0092726B"/>
    <w:rsid w:val="009361BA"/>
    <w:rsid w:val="00943869"/>
    <w:rsid w:val="00944F78"/>
    <w:rsid w:val="009510E7"/>
    <w:rsid w:val="00952C89"/>
    <w:rsid w:val="009571D8"/>
    <w:rsid w:val="009650EA"/>
    <w:rsid w:val="0096782E"/>
    <w:rsid w:val="0097226B"/>
    <w:rsid w:val="0097790C"/>
    <w:rsid w:val="00977D7D"/>
    <w:rsid w:val="0098506E"/>
    <w:rsid w:val="009916FD"/>
    <w:rsid w:val="009A0508"/>
    <w:rsid w:val="009A44CE"/>
    <w:rsid w:val="009A4E9B"/>
    <w:rsid w:val="009C4DFC"/>
    <w:rsid w:val="009D44F8"/>
    <w:rsid w:val="009E3160"/>
    <w:rsid w:val="009F08E1"/>
    <w:rsid w:val="009F220C"/>
    <w:rsid w:val="009F2F7C"/>
    <w:rsid w:val="009F3B05"/>
    <w:rsid w:val="009F4931"/>
    <w:rsid w:val="009F4B58"/>
    <w:rsid w:val="00A0545C"/>
    <w:rsid w:val="00A14534"/>
    <w:rsid w:val="00A16720"/>
    <w:rsid w:val="00A16DAA"/>
    <w:rsid w:val="00A24162"/>
    <w:rsid w:val="00A25023"/>
    <w:rsid w:val="00A270EA"/>
    <w:rsid w:val="00A31636"/>
    <w:rsid w:val="00A34BA2"/>
    <w:rsid w:val="00A3637E"/>
    <w:rsid w:val="00A36F27"/>
    <w:rsid w:val="00A373BD"/>
    <w:rsid w:val="00A42E32"/>
    <w:rsid w:val="00A46E63"/>
    <w:rsid w:val="00A51DC5"/>
    <w:rsid w:val="00A53DE1"/>
    <w:rsid w:val="00A5714C"/>
    <w:rsid w:val="00A615E1"/>
    <w:rsid w:val="00A755E8"/>
    <w:rsid w:val="00A777C5"/>
    <w:rsid w:val="00A91EB6"/>
    <w:rsid w:val="00A93A5D"/>
    <w:rsid w:val="00A93C6D"/>
    <w:rsid w:val="00A966F7"/>
    <w:rsid w:val="00A97FCB"/>
    <w:rsid w:val="00AB2D97"/>
    <w:rsid w:val="00AB32F8"/>
    <w:rsid w:val="00AB610B"/>
    <w:rsid w:val="00AD360E"/>
    <w:rsid w:val="00AD40FB"/>
    <w:rsid w:val="00AD782D"/>
    <w:rsid w:val="00AE7650"/>
    <w:rsid w:val="00AF3005"/>
    <w:rsid w:val="00B10EBE"/>
    <w:rsid w:val="00B15931"/>
    <w:rsid w:val="00B236F1"/>
    <w:rsid w:val="00B36089"/>
    <w:rsid w:val="00B37029"/>
    <w:rsid w:val="00B47447"/>
    <w:rsid w:val="00B50ED7"/>
    <w:rsid w:val="00B50F99"/>
    <w:rsid w:val="00B51D1B"/>
    <w:rsid w:val="00B540F4"/>
    <w:rsid w:val="00B604EC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F51"/>
    <w:rsid w:val="00C30BC5"/>
    <w:rsid w:val="00C3155B"/>
    <w:rsid w:val="00C32E80"/>
    <w:rsid w:val="00C3599B"/>
    <w:rsid w:val="00C47FA6"/>
    <w:rsid w:val="00C537EB"/>
    <w:rsid w:val="00C57FC6"/>
    <w:rsid w:val="00C66A7D"/>
    <w:rsid w:val="00C73D5E"/>
    <w:rsid w:val="00C74FF1"/>
    <w:rsid w:val="00C779DA"/>
    <w:rsid w:val="00C814F7"/>
    <w:rsid w:val="00C90CF3"/>
    <w:rsid w:val="00C94B63"/>
    <w:rsid w:val="00CA4B4D"/>
    <w:rsid w:val="00CB349A"/>
    <w:rsid w:val="00CB35C3"/>
    <w:rsid w:val="00CC19D7"/>
    <w:rsid w:val="00CD1608"/>
    <w:rsid w:val="00CD323D"/>
    <w:rsid w:val="00CD3BC4"/>
    <w:rsid w:val="00CD70D5"/>
    <w:rsid w:val="00CE4030"/>
    <w:rsid w:val="00CE64B3"/>
    <w:rsid w:val="00CF1A49"/>
    <w:rsid w:val="00CF7961"/>
    <w:rsid w:val="00D0630C"/>
    <w:rsid w:val="00D0741E"/>
    <w:rsid w:val="00D21A1C"/>
    <w:rsid w:val="00D243A9"/>
    <w:rsid w:val="00D305E5"/>
    <w:rsid w:val="00D37CD3"/>
    <w:rsid w:val="00D42DEA"/>
    <w:rsid w:val="00D43D4F"/>
    <w:rsid w:val="00D47492"/>
    <w:rsid w:val="00D60356"/>
    <w:rsid w:val="00D63FB4"/>
    <w:rsid w:val="00D66A52"/>
    <w:rsid w:val="00D66EFA"/>
    <w:rsid w:val="00D72A2D"/>
    <w:rsid w:val="00D90E70"/>
    <w:rsid w:val="00D92151"/>
    <w:rsid w:val="00D9521A"/>
    <w:rsid w:val="00DA34B1"/>
    <w:rsid w:val="00DA3914"/>
    <w:rsid w:val="00DA59AA"/>
    <w:rsid w:val="00DB1073"/>
    <w:rsid w:val="00DB6915"/>
    <w:rsid w:val="00DB7E1E"/>
    <w:rsid w:val="00DC1B78"/>
    <w:rsid w:val="00DC2A2F"/>
    <w:rsid w:val="00DC42B3"/>
    <w:rsid w:val="00DC600B"/>
    <w:rsid w:val="00DD759B"/>
    <w:rsid w:val="00DE0FAA"/>
    <w:rsid w:val="00DE136D"/>
    <w:rsid w:val="00DE6534"/>
    <w:rsid w:val="00DF47D6"/>
    <w:rsid w:val="00DF4D6C"/>
    <w:rsid w:val="00E01923"/>
    <w:rsid w:val="00E026B8"/>
    <w:rsid w:val="00E126B9"/>
    <w:rsid w:val="00E14498"/>
    <w:rsid w:val="00E21829"/>
    <w:rsid w:val="00E2397A"/>
    <w:rsid w:val="00E254DB"/>
    <w:rsid w:val="00E300FC"/>
    <w:rsid w:val="00E33FD4"/>
    <w:rsid w:val="00E362DB"/>
    <w:rsid w:val="00E5632B"/>
    <w:rsid w:val="00E57FB2"/>
    <w:rsid w:val="00E60478"/>
    <w:rsid w:val="00E70240"/>
    <w:rsid w:val="00E71E6B"/>
    <w:rsid w:val="00E81CC5"/>
    <w:rsid w:val="00E85A87"/>
    <w:rsid w:val="00E85B4A"/>
    <w:rsid w:val="00E91D2F"/>
    <w:rsid w:val="00E922C0"/>
    <w:rsid w:val="00E92A99"/>
    <w:rsid w:val="00E9338B"/>
    <w:rsid w:val="00E9528E"/>
    <w:rsid w:val="00EA3410"/>
    <w:rsid w:val="00EA5099"/>
    <w:rsid w:val="00EC1351"/>
    <w:rsid w:val="00EC4CBF"/>
    <w:rsid w:val="00EE1C82"/>
    <w:rsid w:val="00EE2CA8"/>
    <w:rsid w:val="00EF17E8"/>
    <w:rsid w:val="00EF51D9"/>
    <w:rsid w:val="00F06A26"/>
    <w:rsid w:val="00F130DD"/>
    <w:rsid w:val="00F16C4C"/>
    <w:rsid w:val="00F24884"/>
    <w:rsid w:val="00F25DB6"/>
    <w:rsid w:val="00F476C4"/>
    <w:rsid w:val="00F51230"/>
    <w:rsid w:val="00F52782"/>
    <w:rsid w:val="00F53C7B"/>
    <w:rsid w:val="00F61DF9"/>
    <w:rsid w:val="00F635CB"/>
    <w:rsid w:val="00F71763"/>
    <w:rsid w:val="00F81960"/>
    <w:rsid w:val="00F821AB"/>
    <w:rsid w:val="00F8769D"/>
    <w:rsid w:val="00F9350C"/>
    <w:rsid w:val="00F94EB5"/>
    <w:rsid w:val="00F95012"/>
    <w:rsid w:val="00F95527"/>
    <w:rsid w:val="00F9624D"/>
    <w:rsid w:val="00FA18F5"/>
    <w:rsid w:val="00FB0701"/>
    <w:rsid w:val="00FB31C1"/>
    <w:rsid w:val="00FB58F2"/>
    <w:rsid w:val="00FC4DEC"/>
    <w:rsid w:val="00FC6AEA"/>
    <w:rsid w:val="00FD3D13"/>
    <w:rsid w:val="00FE55A2"/>
    <w:rsid w:val="00FF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27E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normaltextrun">
    <w:name w:val="normaltextrun"/>
    <w:basedOn w:val="DefaultParagraphFont"/>
    <w:rsid w:val="00F71763"/>
  </w:style>
  <w:style w:type="character" w:customStyle="1" w:styleId="eop">
    <w:name w:val="eop"/>
    <w:basedOn w:val="DefaultParagraphFont"/>
    <w:rsid w:val="00F71763"/>
  </w:style>
  <w:style w:type="paragraph" w:customStyle="1" w:styleId="paragraph">
    <w:name w:val="paragraph"/>
    <w:basedOn w:val="Normal"/>
    <w:rsid w:val="00F7176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71763"/>
    <w:rPr>
      <w:color w:val="605E5C"/>
      <w:shd w:val="clear" w:color="auto" w:fill="E1DFDD"/>
    </w:rPr>
  </w:style>
  <w:style w:type="character" w:customStyle="1" w:styleId="tabchar">
    <w:name w:val="tabchar"/>
    <w:basedOn w:val="DefaultParagraphFont"/>
    <w:rsid w:val="00F71763"/>
  </w:style>
  <w:style w:type="character" w:customStyle="1" w:styleId="styles-module--listitemtext--2jjd8">
    <w:name w:val="styles-module--listitemtext--2jjd8"/>
    <w:basedOn w:val="DefaultParagraphFont"/>
    <w:rsid w:val="004E1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ttnaman7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tha\AppData\Roaming\Microsoft\Templates\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9EBFD5952E742DDBC515CA9F1BB2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D24AE-ADE2-4B8D-81B2-C7539FC97AEA}"/>
      </w:docPartPr>
      <w:docPartBody>
        <w:p w:rsidR="000C2227" w:rsidRDefault="00AA48D6">
          <w:pPr>
            <w:pStyle w:val="39EBFD5952E742DDBC515CA9F1BB25A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D6"/>
    <w:rsid w:val="00067E23"/>
    <w:rsid w:val="000B32B4"/>
    <w:rsid w:val="000C2227"/>
    <w:rsid w:val="00142B4D"/>
    <w:rsid w:val="0019308F"/>
    <w:rsid w:val="002914ED"/>
    <w:rsid w:val="002A5CE2"/>
    <w:rsid w:val="0033615E"/>
    <w:rsid w:val="00376ACE"/>
    <w:rsid w:val="00386CD0"/>
    <w:rsid w:val="003C1486"/>
    <w:rsid w:val="003E0B3B"/>
    <w:rsid w:val="00427A82"/>
    <w:rsid w:val="00463FA2"/>
    <w:rsid w:val="004C6711"/>
    <w:rsid w:val="004E38AE"/>
    <w:rsid w:val="005517CE"/>
    <w:rsid w:val="00557D44"/>
    <w:rsid w:val="005670C7"/>
    <w:rsid w:val="005A4F92"/>
    <w:rsid w:val="006410A1"/>
    <w:rsid w:val="00695BE4"/>
    <w:rsid w:val="006C0463"/>
    <w:rsid w:val="00723C92"/>
    <w:rsid w:val="007F507D"/>
    <w:rsid w:val="00851C2A"/>
    <w:rsid w:val="00860C39"/>
    <w:rsid w:val="00905B31"/>
    <w:rsid w:val="00907822"/>
    <w:rsid w:val="0091344C"/>
    <w:rsid w:val="00921B00"/>
    <w:rsid w:val="00984C07"/>
    <w:rsid w:val="00AA48D6"/>
    <w:rsid w:val="00B1079A"/>
    <w:rsid w:val="00BE015F"/>
    <w:rsid w:val="00C26F51"/>
    <w:rsid w:val="00C3155B"/>
    <w:rsid w:val="00C437F5"/>
    <w:rsid w:val="00CC2D66"/>
    <w:rsid w:val="00D47492"/>
    <w:rsid w:val="00D63FB4"/>
    <w:rsid w:val="00E56F2E"/>
    <w:rsid w:val="00E91D2F"/>
    <w:rsid w:val="00EA5C19"/>
    <w:rsid w:val="00EA6251"/>
    <w:rsid w:val="00F12BCC"/>
    <w:rsid w:val="00FA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BFD5952E742DDBC515CA9F1BB25AA">
    <w:name w:val="39EBFD5952E742DDBC515CA9F1BB2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213137-FECA-4B2D-A0F1-4DB59211E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E9CCA-B965-45FD-937B-55A202EB7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662BB8-1253-4FAB-BF9A-1F186878EF90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A126926-CAFF-4DFE-B736-31A495F39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Accounting resume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2025-10-06T06:44:00Z</dcterms:created>
  <dcterms:modified xsi:type="dcterms:W3CDTF">2025-10-27T12:26:00Z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