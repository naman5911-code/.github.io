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086D3" w14:textId="77777777" w:rsidR="00F71763" w:rsidRPr="00FB50BD" w:rsidRDefault="00F71763" w:rsidP="00F71763">
      <w:pPr>
        <w:jc w:val="center"/>
        <w:rPr>
          <w:b/>
          <w:bCs/>
          <w:i/>
          <w:iCs/>
          <w:color w:val="002060"/>
          <w:sz w:val="80"/>
          <w:szCs w:val="80"/>
        </w:rPr>
      </w:pPr>
      <w:r w:rsidRPr="00FB50BD">
        <w:rPr>
          <w:rStyle w:val="normaltextrun"/>
          <w:rFonts w:ascii="Arial" w:hAnsi="Arial" w:cs="Arial"/>
          <w:b/>
          <w:bCs/>
          <w:i/>
          <w:iCs/>
          <w:color w:val="002060"/>
          <w:sz w:val="80"/>
          <w:szCs w:val="80"/>
          <w:shd w:val="clear" w:color="auto" w:fill="FFFFFF"/>
        </w:rPr>
        <w:t>Singh Namandeep</w:t>
      </w:r>
    </w:p>
    <w:tbl>
      <w:tblPr>
        <w:tblStyle w:val="TableGrid"/>
        <w:tblW w:w="540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116"/>
      </w:tblGrid>
      <w:tr w:rsidR="00692703" w:rsidRPr="00CF1A49" w14:paraId="45C5DBAE" w14:textId="77777777" w:rsidTr="00F95012">
        <w:trPr>
          <w:trHeight w:hRule="exact" w:val="520"/>
        </w:trPr>
        <w:tc>
          <w:tcPr>
            <w:tcW w:w="10117" w:type="dxa"/>
            <w:tcMar>
              <w:top w:w="0" w:type="dxa"/>
              <w:bottom w:w="0" w:type="dxa"/>
            </w:tcMar>
          </w:tcPr>
          <w:p w14:paraId="628FBAFC" w14:textId="58EF7BEF" w:rsidR="00F71763" w:rsidRDefault="00F71763" w:rsidP="00D42DEA">
            <w:pPr>
              <w:pStyle w:val="paragraph"/>
              <w:spacing w:before="0" w:beforeAutospacing="0" w:after="0" w:afterAutospacing="0"/>
              <w:textAlignment w:val="baseline"/>
            </w:pPr>
            <w:r w:rsidRPr="00F71763">
              <w:rPr>
                <w:rStyle w:val="normaltextrun"/>
                <w:rFonts w:ascii="Calibri" w:eastAsiaTheme="majorEastAsia" w:hAnsi="Calibri" w:cs="Calibri"/>
                <w:i/>
                <w:iCs/>
                <w:color w:val="000000"/>
                <w:sz w:val="22"/>
                <w:szCs w:val="22"/>
              </w:rPr>
              <w:t xml:space="preserve">(+852 5400 </w:t>
            </w:r>
            <w:r w:rsidR="00A97FCB" w:rsidRPr="00F71763">
              <w:rPr>
                <w:rStyle w:val="normaltextrun"/>
                <w:rFonts w:ascii="Calibri" w:eastAsiaTheme="majorEastAsia" w:hAnsi="Calibri" w:cs="Calibri"/>
                <w:i/>
                <w:iCs/>
                <w:color w:val="000000"/>
                <w:sz w:val="22"/>
                <w:szCs w:val="22"/>
              </w:rPr>
              <w:t>2434)</w:t>
            </w:r>
            <w:r w:rsidR="00A97FCB" w:rsidRPr="00F71763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|</w:t>
            </w:r>
            <w:r w:rsidRPr="00F71763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="00F51230" w:rsidRPr="00F51230">
              <w:rPr>
                <w:rStyle w:val="normaltextrun"/>
                <w:rFonts w:ascii="Arial" w:hAnsi="Arial" w:cs="Arial"/>
                <w:i/>
                <w:iCs/>
                <w:color w:val="000000" w:themeColor="text1"/>
                <w:sz w:val="22"/>
                <w:szCs w:val="22"/>
                <w:u w:val="single"/>
              </w:rPr>
              <w:t>n</w:t>
            </w:r>
            <w:hyperlink r:id="rId11" w:history="1">
              <w:r w:rsidR="00F51230" w:rsidRPr="00F51230">
                <w:rPr>
                  <w:rStyle w:val="Hyperlink"/>
                  <w:rFonts w:ascii="Arial" w:eastAsiaTheme="majorEastAsia" w:hAnsi="Arial" w:cs="Arial"/>
                  <w:i/>
                  <w:iCs/>
                  <w:color w:val="000000" w:themeColor="text1"/>
                  <w:sz w:val="22"/>
                  <w:szCs w:val="22"/>
                </w:rPr>
                <w:t>attnaman70@gmail.com</w:t>
              </w:r>
            </w:hyperlink>
          </w:p>
          <w:p w14:paraId="1721C086" w14:textId="77777777" w:rsidR="00FB50BD" w:rsidRPr="00FB50BD" w:rsidRDefault="00FB50BD" w:rsidP="00FB50BD">
            <w:pPr>
              <w:pStyle w:val="paragraph"/>
              <w:textAlignment w:val="baseline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FB50B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TECHNICAL PORTFOLIO: </w:t>
            </w:r>
            <w:hyperlink r:id="rId12" w:history="1">
              <w:r w:rsidRPr="00FB50BD">
                <w:rPr>
                  <w:rStyle w:val="Hyperlink"/>
                  <w:rFonts w:ascii="Segoe UI" w:hAnsi="Segoe UI" w:cs="Segoe UI"/>
                  <w:b/>
                  <w:bCs/>
                  <w:i/>
                  <w:iCs/>
                  <w:sz w:val="20"/>
                  <w:szCs w:val="20"/>
                </w:rPr>
                <w:t>https://naman5911-code.github.io/.github.io/</w:t>
              </w:r>
            </w:hyperlink>
          </w:p>
          <w:p w14:paraId="1FFFD13A" w14:textId="77777777" w:rsidR="00FB50BD" w:rsidRPr="00F71763" w:rsidRDefault="00FB50BD" w:rsidP="00D42DE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i/>
                <w:iCs/>
                <w:sz w:val="18"/>
                <w:szCs w:val="18"/>
              </w:rPr>
            </w:pPr>
          </w:p>
          <w:p w14:paraId="04798A93" w14:textId="5C2C34B4" w:rsidR="00692703" w:rsidRPr="00CF1A49" w:rsidRDefault="00692703" w:rsidP="00F71763">
            <w:pPr>
              <w:pStyle w:val="ContactInfoEmphasis"/>
              <w:contextualSpacing w:val="0"/>
              <w:jc w:val="left"/>
            </w:pPr>
          </w:p>
        </w:tc>
      </w:tr>
      <w:tr w:rsidR="00A97FCB" w:rsidRPr="00A97FCB" w14:paraId="7EB97848" w14:textId="77777777" w:rsidTr="00F95012">
        <w:trPr>
          <w:trHeight w:val="434"/>
        </w:trPr>
        <w:tc>
          <w:tcPr>
            <w:tcW w:w="10117" w:type="dxa"/>
            <w:tcMar>
              <w:top w:w="432" w:type="dxa"/>
            </w:tcMar>
          </w:tcPr>
          <w:p w14:paraId="36881FAA" w14:textId="77777777" w:rsidR="00DA2CD3" w:rsidRDefault="00DA2CD3" w:rsidP="00F7176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eastAsiaTheme="majorEastAsia" w:hAnsiTheme="majorHAnsi" w:cs="Arial"/>
                <w:b/>
                <w:bCs/>
                <w:color w:val="002060"/>
                <w:sz w:val="22"/>
                <w:szCs w:val="22"/>
              </w:rPr>
            </w:pPr>
          </w:p>
          <w:p w14:paraId="174DC975" w14:textId="436937A2" w:rsidR="00F71763" w:rsidRPr="00A97FCB" w:rsidRDefault="00C3599B" w:rsidP="00F7176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="Segoe UI"/>
                <w:b/>
                <w:bCs/>
                <w:color w:val="002060"/>
                <w:sz w:val="22"/>
                <w:szCs w:val="22"/>
              </w:rPr>
            </w:pPr>
            <w:r>
              <w:rPr>
                <w:rStyle w:val="normaltextrun"/>
                <w:rFonts w:asciiTheme="majorHAnsi" w:eastAsiaTheme="majorEastAsia" w:hAnsiTheme="majorHAnsi" w:cs="Arial"/>
                <w:b/>
                <w:bCs/>
                <w:color w:val="002060"/>
                <w:sz w:val="22"/>
                <w:szCs w:val="22"/>
              </w:rPr>
              <w:t>Career Objective</w:t>
            </w:r>
            <w:r w:rsidR="00F71763" w:rsidRPr="00A97FCB">
              <w:rPr>
                <w:rStyle w:val="eop"/>
                <w:rFonts w:asciiTheme="majorHAnsi" w:hAnsiTheme="majorHAnsi" w:cs="Arial"/>
                <w:b/>
                <w:bCs/>
                <w:color w:val="002060"/>
                <w:sz w:val="22"/>
                <w:szCs w:val="22"/>
              </w:rPr>
              <w:t> </w:t>
            </w:r>
          </w:p>
          <w:p w14:paraId="5289777B" w14:textId="6BECCFEF" w:rsidR="001755A8" w:rsidRPr="00A97FCB" w:rsidRDefault="002C41E8" w:rsidP="00F821A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/>
                <w:color w:val="002060"/>
              </w:rPr>
            </w:pPr>
            <w:r w:rsidRPr="002C41E8">
              <w:t xml:space="preserve">A motivated computer science graduate </w:t>
            </w:r>
            <w:r>
              <w:t>e</w:t>
            </w:r>
            <w:r w:rsidRPr="002C41E8">
              <w:t>ager to apply technical expertise and a collaborative mindset to contribute meaningfully within innovative and forward-thinking organizations. Passionate about leveraging technology to drive efficiency, support strategic goals, and create positive impact through continuous learning and professional growth.</w:t>
            </w:r>
          </w:p>
        </w:tc>
      </w:tr>
    </w:tbl>
    <w:p w14:paraId="0854DDB9" w14:textId="16751688" w:rsidR="00B37029" w:rsidRDefault="00D42DEA" w:rsidP="004E01EB">
      <w:pPr>
        <w:pStyle w:val="Heading1"/>
        <w:rPr>
          <w:color w:val="002060"/>
          <w:sz w:val="21"/>
          <w:szCs w:val="21"/>
        </w:rPr>
      </w:pPr>
      <w:r w:rsidRPr="001C44C4">
        <w:rPr>
          <w:color w:val="002060"/>
          <w:sz w:val="21"/>
          <w:szCs w:val="21"/>
        </w:rPr>
        <w:t xml:space="preserve">Work </w:t>
      </w:r>
      <w:sdt>
        <w:sdtPr>
          <w:rPr>
            <w:color w:val="002060"/>
            <w:sz w:val="21"/>
            <w:szCs w:val="21"/>
          </w:rPr>
          <w:alias w:val="Experience:"/>
          <w:tag w:val="Experience:"/>
          <w:id w:val="-1983300934"/>
          <w:placeholder>
            <w:docPart w:val="39EBFD5952E742DDBC515CA9F1BB25AA"/>
          </w:placeholder>
          <w:temporary/>
          <w:showingPlcHdr/>
          <w15:appearance w15:val="hidden"/>
        </w:sdtPr>
        <w:sdtContent>
          <w:r w:rsidR="004E01EB" w:rsidRPr="001C44C4">
            <w:rPr>
              <w:color w:val="002060"/>
              <w:sz w:val="21"/>
              <w:szCs w:val="21"/>
            </w:rPr>
            <w:t>Experience</w:t>
          </w:r>
        </w:sdtContent>
      </w:sdt>
    </w:p>
    <w:p w14:paraId="7D4D89CD" w14:textId="60BBE564" w:rsidR="00305149" w:rsidRPr="001C44C4" w:rsidRDefault="00305149" w:rsidP="00305149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>
        <w:rPr>
          <w:rFonts w:asciiTheme="majorHAnsi" w:hAnsiTheme="majorHAnsi"/>
          <w:b/>
          <w:bCs/>
          <w:color w:val="002060"/>
          <w:sz w:val="21"/>
          <w:szCs w:val="21"/>
        </w:rPr>
        <w:t>Preface</w:t>
      </w:r>
    </w:p>
    <w:p w14:paraId="22AC7729" w14:textId="3A44558E" w:rsidR="00305149" w:rsidRPr="001C44C4" w:rsidRDefault="00305149" w:rsidP="00305149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>
        <w:rPr>
          <w:rFonts w:asciiTheme="majorHAnsi" w:hAnsiTheme="majorHAnsi"/>
          <w:b/>
          <w:bCs/>
          <w:color w:val="002060"/>
          <w:sz w:val="21"/>
          <w:szCs w:val="21"/>
        </w:rPr>
        <w:t>May</w:t>
      </w: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202</w:t>
      </w:r>
      <w:r>
        <w:rPr>
          <w:rFonts w:asciiTheme="majorHAnsi" w:hAnsiTheme="majorHAnsi"/>
          <w:b/>
          <w:bCs/>
          <w:color w:val="002060"/>
          <w:sz w:val="21"/>
          <w:szCs w:val="21"/>
        </w:rPr>
        <w:t>5</w:t>
      </w: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— </w:t>
      </w:r>
      <w:r>
        <w:rPr>
          <w:rFonts w:asciiTheme="majorHAnsi" w:hAnsiTheme="majorHAnsi"/>
          <w:b/>
          <w:bCs/>
          <w:color w:val="002060"/>
          <w:sz w:val="21"/>
          <w:szCs w:val="21"/>
        </w:rPr>
        <w:t>Present</w:t>
      </w:r>
    </w:p>
    <w:p w14:paraId="4D6412C5" w14:textId="5444D60E" w:rsidR="00305149" w:rsidRPr="001C44C4" w:rsidRDefault="00305149" w:rsidP="00305149">
      <w:pPr>
        <w:spacing w:after="71"/>
        <w:ind w:hanging="14"/>
        <w:rPr>
          <w:rFonts w:asciiTheme="majorHAnsi" w:hAnsiTheme="majorHAnsi"/>
          <w:i/>
          <w:iCs/>
          <w:color w:val="002060"/>
          <w:sz w:val="21"/>
          <w:szCs w:val="21"/>
        </w:rPr>
      </w:pPr>
      <w:r>
        <w:rPr>
          <w:rFonts w:asciiTheme="majorHAnsi" w:hAnsiTheme="majorHAnsi"/>
          <w:i/>
          <w:iCs/>
          <w:color w:val="002060"/>
          <w:sz w:val="21"/>
          <w:szCs w:val="21"/>
        </w:rPr>
        <w:t>Freelance Nomad Instructor</w:t>
      </w:r>
    </w:p>
    <w:p w14:paraId="0A1794F8" w14:textId="7A1C4AF1" w:rsidR="00305149" w:rsidRDefault="00305149" w:rsidP="00305149">
      <w:pPr>
        <w:pStyle w:val="ListParagraph"/>
        <w:numPr>
          <w:ilvl w:val="0"/>
          <w:numId w:val="23"/>
        </w:numPr>
        <w:spacing w:after="71" w:line="259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305149">
        <w:rPr>
          <w:rFonts w:asciiTheme="majorHAnsi" w:hAnsiTheme="majorHAnsi"/>
          <w:color w:val="000000" w:themeColor="text1"/>
          <w:sz w:val="21"/>
          <w:szCs w:val="21"/>
        </w:rPr>
        <w:t xml:space="preserve">Evaluate student </w:t>
      </w:r>
      <w:r w:rsidR="007D50E4">
        <w:rPr>
          <w:rFonts w:asciiTheme="majorHAnsi" w:hAnsiTheme="majorHAnsi"/>
          <w:color w:val="000000" w:themeColor="text1"/>
          <w:sz w:val="21"/>
          <w:szCs w:val="21"/>
        </w:rPr>
        <w:t>and</w:t>
      </w:r>
      <w:r w:rsidRPr="00305149">
        <w:rPr>
          <w:rFonts w:asciiTheme="majorHAnsi" w:hAnsiTheme="majorHAnsi"/>
          <w:color w:val="000000" w:themeColor="text1"/>
          <w:sz w:val="21"/>
          <w:szCs w:val="21"/>
        </w:rPr>
        <w:t xml:space="preserve"> provid</w:t>
      </w:r>
      <w:r w:rsidR="007D50E4">
        <w:rPr>
          <w:rFonts w:asciiTheme="majorHAnsi" w:hAnsiTheme="majorHAnsi"/>
          <w:color w:val="000000" w:themeColor="text1"/>
          <w:sz w:val="21"/>
          <w:szCs w:val="21"/>
        </w:rPr>
        <w:t>e</w:t>
      </w:r>
      <w:r w:rsidRPr="00305149">
        <w:rPr>
          <w:rFonts w:asciiTheme="majorHAnsi" w:hAnsiTheme="majorHAnsi"/>
          <w:color w:val="000000" w:themeColor="text1"/>
          <w:sz w:val="21"/>
          <w:szCs w:val="21"/>
        </w:rPr>
        <w:t xml:space="preserve"> detailed feedback to help them improve their coding skills.</w:t>
      </w:r>
    </w:p>
    <w:p w14:paraId="17691980" w14:textId="0000B672" w:rsidR="00305149" w:rsidRDefault="00305149" w:rsidP="003462F9">
      <w:pPr>
        <w:pStyle w:val="ListParagraph"/>
        <w:numPr>
          <w:ilvl w:val="0"/>
          <w:numId w:val="23"/>
        </w:numPr>
        <w:spacing w:after="71" w:line="259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305149">
        <w:rPr>
          <w:rFonts w:asciiTheme="majorHAnsi" w:hAnsiTheme="majorHAnsi"/>
          <w:color w:val="000000" w:themeColor="text1"/>
          <w:sz w:val="21"/>
          <w:szCs w:val="21"/>
        </w:rPr>
        <w:t>Provide personalized guidance and support to students struggling with concepts or projects.</w:t>
      </w:r>
    </w:p>
    <w:p w14:paraId="3E79C2FE" w14:textId="1837AFFB" w:rsidR="00305149" w:rsidRPr="00305149" w:rsidRDefault="00305149" w:rsidP="00305149">
      <w:pPr>
        <w:spacing w:after="71" w:line="259" w:lineRule="auto"/>
        <w:rPr>
          <w:rFonts w:asciiTheme="majorHAnsi" w:hAnsiTheme="majorHAnsi"/>
          <w:color w:val="000000" w:themeColor="text1"/>
          <w:sz w:val="21"/>
          <w:szCs w:val="21"/>
        </w:rPr>
      </w:pPr>
    </w:p>
    <w:p w14:paraId="0D658D32" w14:textId="58269AFC" w:rsidR="00CC19D7" w:rsidRPr="001C44C4" w:rsidRDefault="00CC19D7" w:rsidP="00CC19D7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>Hong Kong University of Science and Technology</w:t>
      </w:r>
    </w:p>
    <w:p w14:paraId="0BE65E81" w14:textId="319917DE" w:rsidR="00CC19D7" w:rsidRPr="001C44C4" w:rsidRDefault="00CC19D7" w:rsidP="00CC19D7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>January 2023 — May 2023</w:t>
      </w:r>
    </w:p>
    <w:p w14:paraId="1FC43C34" w14:textId="7EF71646" w:rsidR="00CC19D7" w:rsidRPr="001C44C4" w:rsidRDefault="00CC19D7" w:rsidP="00CC19D7">
      <w:pPr>
        <w:spacing w:after="71"/>
        <w:ind w:hanging="14"/>
        <w:rPr>
          <w:rFonts w:asciiTheme="majorHAnsi" w:hAnsiTheme="majorHAnsi"/>
          <w:i/>
          <w:iCs/>
          <w:color w:val="002060"/>
          <w:sz w:val="21"/>
          <w:szCs w:val="21"/>
        </w:rPr>
      </w:pPr>
      <w:r w:rsidRPr="001C44C4">
        <w:rPr>
          <w:rFonts w:asciiTheme="majorHAnsi" w:hAnsiTheme="majorHAnsi"/>
          <w:i/>
          <w:iCs/>
          <w:color w:val="002060"/>
          <w:sz w:val="21"/>
          <w:szCs w:val="21"/>
        </w:rPr>
        <w:t>Web Developer</w:t>
      </w:r>
    </w:p>
    <w:p w14:paraId="4646595A" w14:textId="0D52EDCD" w:rsidR="00CC19D7" w:rsidRPr="001C44C4" w:rsidRDefault="001C44C4" w:rsidP="00CC19D7">
      <w:pPr>
        <w:pStyle w:val="ListParagraph"/>
        <w:numPr>
          <w:ilvl w:val="0"/>
          <w:numId w:val="23"/>
        </w:numPr>
        <w:spacing w:after="71" w:line="259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1C44C4">
        <w:rPr>
          <w:rFonts w:asciiTheme="majorHAnsi" w:hAnsiTheme="majorHAnsi"/>
          <w:color w:val="000000" w:themeColor="text1"/>
          <w:sz w:val="21"/>
          <w:szCs w:val="21"/>
        </w:rPr>
        <w:t>Developed web-based library applications including web interfaces</w:t>
      </w:r>
      <w:r w:rsidR="00D92151">
        <w:rPr>
          <w:rFonts w:asciiTheme="majorHAnsi" w:hAnsiTheme="majorHAnsi"/>
          <w:color w:val="000000" w:themeColor="text1"/>
          <w:sz w:val="21"/>
          <w:szCs w:val="21"/>
        </w:rPr>
        <w:t xml:space="preserve"> </w:t>
      </w:r>
      <w:r w:rsidRPr="001C44C4">
        <w:rPr>
          <w:rFonts w:asciiTheme="majorHAnsi" w:hAnsiTheme="majorHAnsi"/>
          <w:color w:val="000000" w:themeColor="text1"/>
          <w:sz w:val="21"/>
          <w:szCs w:val="21"/>
        </w:rPr>
        <w:t>and application enhancements.</w:t>
      </w:r>
    </w:p>
    <w:p w14:paraId="0A2375A9" w14:textId="50AD1E12" w:rsidR="00CC19D7" w:rsidRDefault="001C44C4" w:rsidP="004E01EB">
      <w:pPr>
        <w:pStyle w:val="ListParagraph"/>
        <w:numPr>
          <w:ilvl w:val="0"/>
          <w:numId w:val="23"/>
        </w:numPr>
        <w:spacing w:after="71" w:line="259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1C44C4">
        <w:rPr>
          <w:rFonts w:asciiTheme="majorHAnsi" w:hAnsiTheme="majorHAnsi"/>
          <w:color w:val="000000" w:themeColor="text1"/>
          <w:sz w:val="21"/>
          <w:szCs w:val="21"/>
        </w:rPr>
        <w:t>Assisted both front-end and back-end developers to develop library applications.</w:t>
      </w:r>
    </w:p>
    <w:p w14:paraId="22005656" w14:textId="07CB2BB6" w:rsidR="00A0545C" w:rsidRDefault="00A0545C" w:rsidP="00A0545C">
      <w:pPr>
        <w:pStyle w:val="ListParagraph"/>
        <w:spacing w:after="71" w:line="259" w:lineRule="auto"/>
        <w:ind w:left="706"/>
        <w:rPr>
          <w:rFonts w:asciiTheme="majorHAnsi" w:hAnsiTheme="majorHAnsi"/>
          <w:color w:val="000000" w:themeColor="text1"/>
          <w:sz w:val="21"/>
          <w:szCs w:val="21"/>
        </w:rPr>
      </w:pPr>
    </w:p>
    <w:p w14:paraId="290B3A8F" w14:textId="74748D8A" w:rsidR="00A0545C" w:rsidRPr="001C44C4" w:rsidRDefault="00A0545C" w:rsidP="00A0545C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 w:rsidRPr="00A0545C">
        <w:rPr>
          <w:rFonts w:asciiTheme="majorHAnsi" w:hAnsiTheme="majorHAnsi"/>
          <w:b/>
          <w:bCs/>
          <w:color w:val="002060"/>
          <w:sz w:val="21"/>
          <w:szCs w:val="21"/>
        </w:rPr>
        <w:t>Headstart Group</w:t>
      </w: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                                                 </w:t>
      </w:r>
    </w:p>
    <w:p w14:paraId="2ED239DF" w14:textId="1D94FA03" w:rsidR="00A0545C" w:rsidRPr="001C44C4" w:rsidRDefault="001E2F61" w:rsidP="00A0545C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>
        <w:rPr>
          <w:rFonts w:asciiTheme="majorHAnsi" w:hAnsiTheme="majorHAnsi"/>
          <w:b/>
          <w:bCs/>
          <w:color w:val="002060"/>
          <w:sz w:val="21"/>
          <w:szCs w:val="21"/>
        </w:rPr>
        <w:t>November</w:t>
      </w:r>
      <w:r w:rsidR="00A0545C"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20</w:t>
      </w:r>
      <w:r>
        <w:rPr>
          <w:rFonts w:asciiTheme="majorHAnsi" w:hAnsiTheme="majorHAnsi"/>
          <w:b/>
          <w:bCs/>
          <w:color w:val="002060"/>
          <w:sz w:val="21"/>
          <w:szCs w:val="21"/>
        </w:rPr>
        <w:t>22</w:t>
      </w:r>
      <w:r w:rsidR="00A0545C"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— </w:t>
      </w:r>
      <w:r>
        <w:rPr>
          <w:rFonts w:asciiTheme="majorHAnsi" w:hAnsiTheme="majorHAnsi"/>
          <w:b/>
          <w:bCs/>
          <w:color w:val="002060"/>
          <w:sz w:val="21"/>
          <w:szCs w:val="21"/>
        </w:rPr>
        <w:t>January</w:t>
      </w:r>
      <w:r w:rsidR="00A0545C"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20</w:t>
      </w:r>
      <w:r>
        <w:rPr>
          <w:rFonts w:asciiTheme="majorHAnsi" w:hAnsiTheme="majorHAnsi"/>
          <w:b/>
          <w:bCs/>
          <w:color w:val="002060"/>
          <w:sz w:val="21"/>
          <w:szCs w:val="21"/>
        </w:rPr>
        <w:t>24</w:t>
      </w:r>
      <w:r w:rsidR="00A0545C"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</w:t>
      </w:r>
    </w:p>
    <w:p w14:paraId="5202E326" w14:textId="77777777" w:rsidR="00A0545C" w:rsidRPr="001C44C4" w:rsidRDefault="00A0545C" w:rsidP="00A0545C">
      <w:pPr>
        <w:spacing w:after="71"/>
        <w:rPr>
          <w:rFonts w:asciiTheme="majorHAnsi" w:hAnsiTheme="majorHAnsi"/>
          <w:i/>
          <w:iCs/>
          <w:color w:val="002060"/>
          <w:sz w:val="21"/>
          <w:szCs w:val="21"/>
        </w:rPr>
      </w:pPr>
      <w:r w:rsidRPr="001C44C4">
        <w:rPr>
          <w:rFonts w:asciiTheme="majorHAnsi" w:hAnsiTheme="majorHAnsi"/>
          <w:i/>
          <w:iCs/>
          <w:color w:val="002060"/>
          <w:sz w:val="21"/>
          <w:szCs w:val="21"/>
        </w:rPr>
        <w:t>Tutor</w:t>
      </w:r>
    </w:p>
    <w:p w14:paraId="53D0F90D" w14:textId="69F057F2" w:rsidR="00A0545C" w:rsidRPr="001C44C4" w:rsidRDefault="00A0545C" w:rsidP="00A0545C">
      <w:pPr>
        <w:pStyle w:val="ListParagraph"/>
        <w:numPr>
          <w:ilvl w:val="0"/>
          <w:numId w:val="22"/>
        </w:numPr>
        <w:spacing w:after="160" w:line="288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1C44C4">
        <w:rPr>
          <w:rFonts w:asciiTheme="majorHAnsi" w:hAnsiTheme="majorHAnsi"/>
          <w:color w:val="000000" w:themeColor="text1"/>
          <w:sz w:val="21"/>
          <w:szCs w:val="21"/>
        </w:rPr>
        <w:t xml:space="preserve">Taught </w:t>
      </w:r>
      <w:r>
        <w:rPr>
          <w:rFonts w:asciiTheme="majorHAnsi" w:hAnsiTheme="majorHAnsi"/>
          <w:color w:val="000000" w:themeColor="text1"/>
          <w:sz w:val="21"/>
          <w:szCs w:val="21"/>
        </w:rPr>
        <w:t xml:space="preserve">English to kindergarten and </w:t>
      </w:r>
      <w:r w:rsidRPr="001C44C4">
        <w:rPr>
          <w:rFonts w:asciiTheme="majorHAnsi" w:hAnsiTheme="majorHAnsi"/>
          <w:color w:val="000000" w:themeColor="text1"/>
          <w:sz w:val="21"/>
          <w:szCs w:val="21"/>
        </w:rPr>
        <w:t xml:space="preserve">primary level children </w:t>
      </w:r>
    </w:p>
    <w:p w14:paraId="3E421452" w14:textId="18FD71AC" w:rsidR="00A0545C" w:rsidRPr="00AF3005" w:rsidRDefault="00A0545C" w:rsidP="00AF3005">
      <w:pPr>
        <w:pStyle w:val="ListParagraph"/>
        <w:numPr>
          <w:ilvl w:val="0"/>
          <w:numId w:val="22"/>
        </w:numPr>
        <w:rPr>
          <w:rFonts w:asciiTheme="majorHAnsi" w:hAnsiTheme="majorHAnsi"/>
          <w:color w:val="000000" w:themeColor="text1"/>
          <w:sz w:val="21"/>
          <w:szCs w:val="21"/>
        </w:rPr>
      </w:pPr>
      <w:r w:rsidRPr="00A0545C">
        <w:rPr>
          <w:rFonts w:asciiTheme="majorHAnsi" w:hAnsiTheme="majorHAnsi"/>
          <w:color w:val="000000" w:themeColor="text1"/>
          <w:sz w:val="21"/>
          <w:szCs w:val="21"/>
        </w:rPr>
        <w:t xml:space="preserve">Provided individualized attention and support to students, </w:t>
      </w:r>
      <w:r w:rsidR="00305149">
        <w:rPr>
          <w:rFonts w:asciiTheme="majorHAnsi" w:hAnsiTheme="majorHAnsi"/>
          <w:color w:val="000000" w:themeColor="text1"/>
          <w:sz w:val="21"/>
          <w:szCs w:val="21"/>
        </w:rPr>
        <w:t xml:space="preserve">and </w:t>
      </w:r>
      <w:r w:rsidRPr="00A0545C">
        <w:rPr>
          <w:rFonts w:asciiTheme="majorHAnsi" w:hAnsiTheme="majorHAnsi"/>
          <w:color w:val="000000" w:themeColor="text1"/>
          <w:sz w:val="21"/>
          <w:szCs w:val="21"/>
        </w:rPr>
        <w:t>monitoring their progress</w:t>
      </w:r>
    </w:p>
    <w:p w14:paraId="1D7BC0BF" w14:textId="77777777" w:rsidR="00A0545C" w:rsidRPr="00A0545C" w:rsidRDefault="00A0545C" w:rsidP="00A0545C">
      <w:pPr>
        <w:spacing w:after="71" w:line="259" w:lineRule="auto"/>
        <w:rPr>
          <w:rFonts w:asciiTheme="majorHAnsi" w:hAnsiTheme="majorHAnsi"/>
          <w:color w:val="000000" w:themeColor="text1"/>
          <w:sz w:val="21"/>
          <w:szCs w:val="21"/>
        </w:rPr>
      </w:pPr>
    </w:p>
    <w:p w14:paraId="571805BC" w14:textId="3E2956C1" w:rsidR="00A777C5" w:rsidRPr="001C44C4" w:rsidRDefault="00A777C5" w:rsidP="00A777C5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>Standard Chartered</w:t>
      </w:r>
      <w:r w:rsidR="00E9338B"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Bank</w:t>
      </w:r>
    </w:p>
    <w:p w14:paraId="4FA0D410" w14:textId="648C3F06" w:rsidR="00A777C5" w:rsidRPr="001C44C4" w:rsidRDefault="00A777C5" w:rsidP="00A777C5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>August 2022 — August 2022</w:t>
      </w:r>
    </w:p>
    <w:p w14:paraId="67F450B0" w14:textId="6D6FDD85" w:rsidR="00A777C5" w:rsidRPr="001C44C4" w:rsidRDefault="00A777C5" w:rsidP="00A777C5">
      <w:pPr>
        <w:spacing w:after="71"/>
        <w:ind w:hanging="14"/>
        <w:rPr>
          <w:rFonts w:asciiTheme="majorHAnsi" w:hAnsiTheme="majorHAnsi"/>
          <w:i/>
          <w:iCs/>
          <w:color w:val="002060"/>
          <w:sz w:val="21"/>
          <w:szCs w:val="21"/>
        </w:rPr>
      </w:pPr>
      <w:r w:rsidRPr="001C44C4">
        <w:rPr>
          <w:rFonts w:asciiTheme="majorHAnsi" w:hAnsiTheme="majorHAnsi"/>
          <w:i/>
          <w:iCs/>
          <w:color w:val="002060"/>
          <w:sz w:val="21"/>
          <w:szCs w:val="21"/>
        </w:rPr>
        <w:t>Bonds Assistant</w:t>
      </w:r>
    </w:p>
    <w:p w14:paraId="22C858D7" w14:textId="45E8E548" w:rsidR="00A777C5" w:rsidRPr="001C44C4" w:rsidRDefault="00311C88" w:rsidP="00A777C5">
      <w:pPr>
        <w:pStyle w:val="ListParagraph"/>
        <w:numPr>
          <w:ilvl w:val="0"/>
          <w:numId w:val="23"/>
        </w:numPr>
        <w:spacing w:after="71" w:line="259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1C44C4">
        <w:rPr>
          <w:rFonts w:asciiTheme="majorHAnsi" w:hAnsiTheme="majorHAnsi"/>
          <w:color w:val="000000" w:themeColor="text1"/>
          <w:sz w:val="21"/>
          <w:szCs w:val="21"/>
        </w:rPr>
        <w:t>Provide information on the Bonds under the supervision of experienced branch managers.</w:t>
      </w:r>
    </w:p>
    <w:p w14:paraId="7B04EEF8" w14:textId="792964C7" w:rsidR="00A777C5" w:rsidRPr="001C44C4" w:rsidRDefault="00311C88" w:rsidP="00A777C5">
      <w:pPr>
        <w:pStyle w:val="ListParagraph"/>
        <w:numPr>
          <w:ilvl w:val="0"/>
          <w:numId w:val="23"/>
        </w:numPr>
        <w:spacing w:after="71" w:line="259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1C44C4">
        <w:rPr>
          <w:rFonts w:asciiTheme="majorHAnsi" w:hAnsiTheme="majorHAnsi"/>
          <w:color w:val="000000" w:themeColor="text1"/>
          <w:sz w:val="21"/>
          <w:szCs w:val="21"/>
        </w:rPr>
        <w:t>Assess customers credentials to check and manage their bookings to buy the Bonds</w:t>
      </w:r>
      <w:r w:rsidR="00A777C5" w:rsidRPr="001C44C4">
        <w:rPr>
          <w:rFonts w:asciiTheme="majorHAnsi" w:hAnsiTheme="majorHAnsi"/>
          <w:color w:val="000000" w:themeColor="text1"/>
          <w:sz w:val="21"/>
          <w:szCs w:val="21"/>
        </w:rPr>
        <w:t>.</w:t>
      </w:r>
    </w:p>
    <w:p w14:paraId="4C1B2D9A" w14:textId="77777777" w:rsidR="001C44C4" w:rsidRPr="001C44C4" w:rsidRDefault="001C44C4" w:rsidP="00D42DEA">
      <w:pPr>
        <w:spacing w:after="71"/>
        <w:rPr>
          <w:rFonts w:asciiTheme="majorHAnsi" w:hAnsiTheme="majorHAnsi"/>
          <w:b/>
          <w:bCs/>
          <w:color w:val="002060"/>
          <w:sz w:val="21"/>
          <w:szCs w:val="21"/>
        </w:rPr>
      </w:pPr>
    </w:p>
    <w:p w14:paraId="257476AB" w14:textId="24C288BB" w:rsidR="00F71763" w:rsidRPr="001C44C4" w:rsidRDefault="00F71763" w:rsidP="00A777C5">
      <w:pPr>
        <w:spacing w:after="71" w:line="288" w:lineRule="auto"/>
        <w:rPr>
          <w:rFonts w:asciiTheme="majorHAnsi" w:hAnsiTheme="majorHAnsi"/>
          <w:b/>
          <w:bCs/>
          <w:color w:val="002060"/>
          <w:sz w:val="21"/>
          <w:szCs w:val="21"/>
        </w:rPr>
      </w:pP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>Apsley Bespoke Tailors</w:t>
      </w:r>
    </w:p>
    <w:p w14:paraId="393E489D" w14:textId="1A9DB8B6" w:rsidR="00F71763" w:rsidRPr="001C44C4" w:rsidRDefault="00F71763" w:rsidP="00F71763">
      <w:pPr>
        <w:spacing w:after="71" w:line="288" w:lineRule="auto"/>
        <w:rPr>
          <w:rFonts w:asciiTheme="majorHAnsi" w:hAnsiTheme="majorHAnsi"/>
          <w:b/>
          <w:bCs/>
          <w:color w:val="002060"/>
          <w:sz w:val="21"/>
          <w:szCs w:val="21"/>
        </w:rPr>
      </w:pP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>September 2019</w:t>
      </w:r>
      <w:r w:rsidR="002A5626">
        <w:rPr>
          <w:rFonts w:asciiTheme="majorHAnsi" w:hAnsiTheme="majorHAnsi"/>
          <w:b/>
          <w:bCs/>
          <w:color w:val="002060"/>
          <w:sz w:val="21"/>
          <w:szCs w:val="21"/>
        </w:rPr>
        <w:t xml:space="preserve"> </w:t>
      </w:r>
      <w:r w:rsidR="002A5626" w:rsidRPr="001C44C4">
        <w:rPr>
          <w:rFonts w:asciiTheme="majorHAnsi" w:hAnsiTheme="majorHAnsi"/>
          <w:b/>
          <w:bCs/>
          <w:color w:val="002060"/>
          <w:sz w:val="21"/>
          <w:szCs w:val="21"/>
        </w:rPr>
        <w:t>—</w:t>
      </w:r>
      <w:r w:rsidR="002A5626">
        <w:rPr>
          <w:rFonts w:asciiTheme="majorHAnsi" w:hAnsiTheme="majorHAnsi"/>
          <w:b/>
          <w:bCs/>
          <w:color w:val="002060"/>
          <w:sz w:val="21"/>
          <w:szCs w:val="21"/>
        </w:rPr>
        <w:t xml:space="preserve"> November</w:t>
      </w: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2019</w:t>
      </w:r>
    </w:p>
    <w:p w14:paraId="0330B493" w14:textId="77777777" w:rsidR="00F95012" w:rsidRPr="001C44C4" w:rsidRDefault="00F71763" w:rsidP="00F95012">
      <w:pPr>
        <w:spacing w:after="71"/>
        <w:ind w:left="-5"/>
        <w:rPr>
          <w:rFonts w:asciiTheme="majorHAnsi" w:hAnsiTheme="majorHAnsi"/>
          <w:i/>
          <w:iCs/>
          <w:color w:val="002060"/>
          <w:sz w:val="21"/>
          <w:szCs w:val="21"/>
        </w:rPr>
      </w:pPr>
      <w:r w:rsidRPr="001C44C4">
        <w:rPr>
          <w:rFonts w:asciiTheme="majorHAnsi" w:hAnsiTheme="majorHAnsi"/>
          <w:i/>
          <w:iCs/>
          <w:color w:val="002060"/>
          <w:sz w:val="21"/>
          <w:szCs w:val="21"/>
        </w:rPr>
        <w:t>Data Analyst</w:t>
      </w:r>
    </w:p>
    <w:p w14:paraId="182CECFD" w14:textId="7A38EE0F" w:rsidR="00D21A1C" w:rsidRPr="00D92151" w:rsidRDefault="00F71763" w:rsidP="00D92151">
      <w:pPr>
        <w:pStyle w:val="ListParagraph"/>
        <w:numPr>
          <w:ilvl w:val="0"/>
          <w:numId w:val="31"/>
        </w:numPr>
        <w:spacing w:after="71"/>
        <w:rPr>
          <w:rFonts w:asciiTheme="majorHAnsi" w:hAnsiTheme="majorHAnsi"/>
          <w:i/>
          <w:iCs/>
          <w:color w:val="002060"/>
          <w:sz w:val="21"/>
          <w:szCs w:val="21"/>
        </w:rPr>
      </w:pPr>
      <w:r w:rsidRPr="001C44C4">
        <w:rPr>
          <w:rFonts w:asciiTheme="majorHAnsi" w:hAnsiTheme="majorHAnsi"/>
          <w:color w:val="000000" w:themeColor="text1"/>
          <w:sz w:val="21"/>
          <w:szCs w:val="21"/>
        </w:rPr>
        <w:t>Supported daily operation including data entry, research, filing, and other administrative duties</w:t>
      </w:r>
      <w:r w:rsidR="00D92151">
        <w:rPr>
          <w:rFonts w:asciiTheme="majorHAnsi" w:hAnsiTheme="majorHAnsi"/>
          <w:color w:val="000000" w:themeColor="text1"/>
          <w:sz w:val="21"/>
          <w:szCs w:val="21"/>
        </w:rPr>
        <w:t>, developing a skill of efficiency.</w:t>
      </w:r>
    </w:p>
    <w:p w14:paraId="710145AE" w14:textId="77777777" w:rsidR="00D21A1C" w:rsidRPr="001C44C4" w:rsidRDefault="00D21A1C" w:rsidP="00D21A1C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lastRenderedPageBreak/>
        <w:t xml:space="preserve">On The List (OTL)                                                  </w:t>
      </w:r>
    </w:p>
    <w:p w14:paraId="58DB0ED5" w14:textId="24764A20" w:rsidR="00D21A1C" w:rsidRPr="001C44C4" w:rsidRDefault="00D21A1C" w:rsidP="00D21A1C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>November 201</w:t>
      </w:r>
      <w:r w:rsidR="00365B95" w:rsidRPr="001C44C4">
        <w:rPr>
          <w:rFonts w:asciiTheme="majorHAnsi" w:hAnsiTheme="majorHAnsi"/>
          <w:b/>
          <w:bCs/>
          <w:color w:val="002060"/>
          <w:sz w:val="21"/>
          <w:szCs w:val="21"/>
        </w:rPr>
        <w:t>9</w:t>
      </w: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— </w:t>
      </w:r>
      <w:r w:rsidR="00017DCC">
        <w:rPr>
          <w:rFonts w:asciiTheme="majorHAnsi" w:hAnsiTheme="majorHAnsi"/>
          <w:b/>
          <w:bCs/>
          <w:color w:val="002060"/>
          <w:sz w:val="21"/>
          <w:szCs w:val="21"/>
        </w:rPr>
        <w:t>November 2024</w:t>
      </w: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</w:t>
      </w:r>
    </w:p>
    <w:p w14:paraId="66D4ED80" w14:textId="77777777" w:rsidR="00D21A1C" w:rsidRPr="001C44C4" w:rsidRDefault="00D21A1C" w:rsidP="00D21A1C">
      <w:pPr>
        <w:spacing w:after="71"/>
        <w:ind w:hanging="14"/>
        <w:rPr>
          <w:rFonts w:asciiTheme="majorHAnsi" w:hAnsiTheme="majorHAnsi"/>
          <w:i/>
          <w:iCs/>
          <w:color w:val="002060"/>
          <w:sz w:val="21"/>
          <w:szCs w:val="21"/>
        </w:rPr>
      </w:pPr>
      <w:r w:rsidRPr="001C44C4">
        <w:rPr>
          <w:rFonts w:asciiTheme="majorHAnsi" w:hAnsiTheme="majorHAnsi"/>
          <w:i/>
          <w:iCs/>
          <w:color w:val="002060"/>
          <w:sz w:val="21"/>
          <w:szCs w:val="21"/>
        </w:rPr>
        <w:t>Event &amp; Sales Assistant</w:t>
      </w:r>
    </w:p>
    <w:p w14:paraId="5143E260" w14:textId="214F62A4" w:rsidR="00D21A1C" w:rsidRPr="001C44C4" w:rsidRDefault="00D21A1C" w:rsidP="00D21A1C">
      <w:pPr>
        <w:pStyle w:val="ListParagraph"/>
        <w:numPr>
          <w:ilvl w:val="0"/>
          <w:numId w:val="22"/>
        </w:numPr>
        <w:spacing w:after="160" w:line="288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1C44C4">
        <w:rPr>
          <w:rFonts w:asciiTheme="majorHAnsi" w:hAnsiTheme="majorHAnsi"/>
          <w:color w:val="000000" w:themeColor="text1"/>
          <w:sz w:val="21"/>
          <w:szCs w:val="21"/>
        </w:rPr>
        <w:t>Gained knowledge on different kinds of brands that were being sold.</w:t>
      </w:r>
    </w:p>
    <w:p w14:paraId="41BDAD13" w14:textId="14741CB5" w:rsidR="00D92151" w:rsidRDefault="00D21A1C" w:rsidP="00D92151">
      <w:pPr>
        <w:pStyle w:val="ListParagraph"/>
        <w:numPr>
          <w:ilvl w:val="0"/>
          <w:numId w:val="22"/>
        </w:numPr>
        <w:spacing w:after="160" w:line="288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1C44C4">
        <w:rPr>
          <w:rFonts w:asciiTheme="majorHAnsi" w:hAnsiTheme="majorHAnsi"/>
          <w:color w:val="000000" w:themeColor="text1"/>
          <w:sz w:val="21"/>
          <w:szCs w:val="21"/>
        </w:rPr>
        <w:t>Worked as a sales assistant for many brands.</w:t>
      </w:r>
    </w:p>
    <w:p w14:paraId="1D0452D8" w14:textId="24FFC2B1" w:rsidR="00EE1C82" w:rsidRDefault="00D92151" w:rsidP="00EE1C82">
      <w:pPr>
        <w:spacing w:after="160" w:line="288" w:lineRule="auto"/>
        <w:rPr>
          <w:rFonts w:asciiTheme="majorHAnsi" w:hAnsiTheme="majorHAnsi"/>
          <w:color w:val="000000" w:themeColor="text1"/>
          <w:sz w:val="21"/>
          <w:szCs w:val="21"/>
        </w:rPr>
      </w:pPr>
      <w:r>
        <w:rPr>
          <w:rFonts w:asciiTheme="majorHAnsi" w:hAnsiTheme="majorHAns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CC0AB" wp14:editId="5A3014E7">
                <wp:simplePos x="0" y="0"/>
                <wp:positionH relativeFrom="column">
                  <wp:posOffset>-518160</wp:posOffset>
                </wp:positionH>
                <wp:positionV relativeFrom="paragraph">
                  <wp:posOffset>169545</wp:posOffset>
                </wp:positionV>
                <wp:extent cx="7018020" cy="7620"/>
                <wp:effectExtent l="0" t="0" r="30480" b="30480"/>
                <wp:wrapNone/>
                <wp:docPr id="1805501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8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F2F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13.35pt" to="511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p w14:paraId="0F51E158" w14:textId="77777777" w:rsidR="00D92151" w:rsidRDefault="00D92151" w:rsidP="00EE1C82">
      <w:pPr>
        <w:spacing w:after="160" w:line="288" w:lineRule="auto"/>
        <w:rPr>
          <w:rFonts w:asciiTheme="majorHAnsi" w:hAnsiTheme="majorHAnsi"/>
          <w:color w:val="000000" w:themeColor="text1"/>
          <w:sz w:val="21"/>
          <w:szCs w:val="21"/>
        </w:rPr>
      </w:pPr>
    </w:p>
    <w:p w14:paraId="53779FDC" w14:textId="7F1CC0FE" w:rsidR="00F16C4C" w:rsidRDefault="00F71763" w:rsidP="00F71763">
      <w:pPr>
        <w:rPr>
          <w:rFonts w:asciiTheme="majorHAnsi" w:hAnsiTheme="majorHAnsi"/>
          <w:b/>
          <w:bCs/>
          <w:color w:val="002060"/>
        </w:rPr>
      </w:pPr>
      <w:bookmarkStart w:id="0" w:name="_Hlk212845540"/>
      <w:r w:rsidRPr="00A97FCB">
        <w:rPr>
          <w:rFonts w:asciiTheme="majorHAnsi" w:hAnsiTheme="majorHAnsi"/>
          <w:b/>
          <w:bCs/>
          <w:color w:val="002060"/>
        </w:rPr>
        <w:t>E</w:t>
      </w:r>
      <w:r w:rsidR="00A97FCB">
        <w:rPr>
          <w:rFonts w:asciiTheme="majorHAnsi" w:hAnsiTheme="majorHAnsi"/>
          <w:b/>
          <w:bCs/>
          <w:color w:val="002060"/>
        </w:rPr>
        <w:t>DUCATION</w:t>
      </w:r>
    </w:p>
    <w:bookmarkEnd w:id="0"/>
    <w:p w14:paraId="54459F72" w14:textId="77777777" w:rsidR="00486B57" w:rsidRPr="00A97FCB" w:rsidRDefault="00486B57" w:rsidP="00F71763">
      <w:pPr>
        <w:rPr>
          <w:rFonts w:asciiTheme="majorHAnsi" w:hAnsiTheme="majorHAnsi"/>
          <w:b/>
          <w:bCs/>
          <w:color w:val="002060"/>
        </w:rPr>
      </w:pPr>
    </w:p>
    <w:tbl>
      <w:tblPr>
        <w:tblStyle w:val="TableGrid"/>
        <w:tblW w:w="479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983"/>
      </w:tblGrid>
      <w:tr w:rsidR="00A97FCB" w:rsidRPr="00D92151" w14:paraId="57FACC0D" w14:textId="77777777" w:rsidTr="00D42DEA">
        <w:trPr>
          <w:trHeight w:val="6701"/>
        </w:trPr>
        <w:tc>
          <w:tcPr>
            <w:tcW w:w="8952" w:type="dxa"/>
          </w:tcPr>
          <w:p w14:paraId="1779A0C7" w14:textId="4360657B" w:rsidR="00F16C4C" w:rsidRPr="00D92151" w:rsidRDefault="00F16C4C" w:rsidP="00F16C4C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BACHELORS of</w:t>
            </w:r>
            <w:r w:rsidR="008B7F9E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 </w:t>
            </w: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computer science</w:t>
            </w: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ab/>
            </w:r>
          </w:p>
          <w:p w14:paraId="3019AB77" w14:textId="1048134D" w:rsidR="00F16C4C" w:rsidRPr="00D92151" w:rsidRDefault="00F16C4C" w:rsidP="00F16C4C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September 202</w:t>
            </w:r>
            <w:r w:rsidR="008B7F9E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4</w:t>
            </w: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 — </w:t>
            </w:r>
            <w:r w:rsidR="000B5673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July 2025</w:t>
            </w:r>
          </w:p>
          <w:p w14:paraId="63D3BE68" w14:textId="011E7228" w:rsidR="00F16C4C" w:rsidRPr="00D92151" w:rsidRDefault="008B7F9E" w:rsidP="00F16C4C">
            <w:pPr>
              <w:spacing w:after="71"/>
              <w:ind w:left="-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University of Wollongong Australia</w:t>
            </w:r>
          </w:p>
          <w:p w14:paraId="4D3C953D" w14:textId="08463ACC" w:rsidR="00F16C4C" w:rsidRPr="00D92151" w:rsidRDefault="008B7F9E" w:rsidP="00F16C4C">
            <w:pPr>
              <w:pStyle w:val="ListParagraph"/>
              <w:numPr>
                <w:ilvl w:val="0"/>
                <w:numId w:val="26"/>
              </w:numPr>
              <w:spacing w:after="71"/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Gain</w:t>
            </w:r>
            <w:r w:rsidR="0071544C"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ing</w:t>
            </w:r>
            <w:r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 xml:space="preserve"> vital knowledge and skills in key areas of computer science</w:t>
            </w:r>
          </w:p>
          <w:p w14:paraId="3A34D26E" w14:textId="77777777" w:rsidR="00F16C4C" w:rsidRPr="00D92151" w:rsidRDefault="00F16C4C" w:rsidP="00F16C4C">
            <w:pPr>
              <w:pStyle w:val="Heading2"/>
              <w:tabs>
                <w:tab w:val="right" w:pos="10751"/>
              </w:tabs>
              <w:ind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</w:p>
          <w:p w14:paraId="49287B69" w14:textId="068F1567" w:rsidR="001D5CC9" w:rsidRPr="00D92151" w:rsidRDefault="001D5CC9" w:rsidP="001D5CC9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BACHELORS </w:t>
            </w:r>
            <w:r w:rsidR="00E33FD4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of engineering in computer sc</w:t>
            </w:r>
            <w:r w:rsidR="00143478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ience</w:t>
            </w: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ab/>
            </w:r>
          </w:p>
          <w:p w14:paraId="311346C8" w14:textId="41164BA1" w:rsidR="001D5CC9" w:rsidRPr="00D92151" w:rsidRDefault="001D5CC9" w:rsidP="001D5CC9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September 2022 — </w:t>
            </w:r>
            <w:r w:rsidR="00E922C0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June 2024</w:t>
            </w:r>
            <w:r w:rsidR="00B36089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 (2 years completed)</w:t>
            </w:r>
          </w:p>
          <w:p w14:paraId="4B8F461D" w14:textId="1533D8F2" w:rsidR="001D5CC9" w:rsidRPr="00D92151" w:rsidRDefault="001D5CC9" w:rsidP="001D5CC9">
            <w:pPr>
              <w:spacing w:after="71"/>
              <w:ind w:left="-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Hong Kong University of Science and Technology </w:t>
            </w:r>
          </w:p>
          <w:p w14:paraId="5981533E" w14:textId="1C7DBA85" w:rsidR="00D90E70" w:rsidRPr="00D92151" w:rsidRDefault="00D90E70" w:rsidP="00D90E70">
            <w:pPr>
              <w:pStyle w:val="ListParagraph"/>
              <w:numPr>
                <w:ilvl w:val="0"/>
                <w:numId w:val="26"/>
              </w:numPr>
              <w:spacing w:after="71"/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Gain</w:t>
            </w:r>
            <w:r w:rsidR="002F0E7D"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ed</w:t>
            </w:r>
            <w:r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 xml:space="preserve"> great knowledge under the supervision of excellent Professors</w:t>
            </w:r>
          </w:p>
          <w:p w14:paraId="1708D6E3" w14:textId="77777777" w:rsidR="001D5CC9" w:rsidRPr="00D92151" w:rsidRDefault="001D5CC9" w:rsidP="00D42DEA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</w:p>
          <w:p w14:paraId="6532DA6A" w14:textId="1E495B53" w:rsidR="00D42DEA" w:rsidRPr="00D92151" w:rsidRDefault="00D42DEA" w:rsidP="00D42DEA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Associate in Information and System Development </w:t>
            </w: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ab/>
            </w:r>
          </w:p>
          <w:p w14:paraId="6AF1FAA2" w14:textId="79017376" w:rsidR="00D42DEA" w:rsidRPr="00D92151" w:rsidRDefault="00D42DEA" w:rsidP="00D42DEA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September 2020 — </w:t>
            </w:r>
            <w:r w:rsidR="001D5CC9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July 2022</w:t>
            </w:r>
          </w:p>
          <w:p w14:paraId="602908CB" w14:textId="0B918DD7" w:rsidR="00D42DEA" w:rsidRPr="00D92151" w:rsidRDefault="00D42DEA" w:rsidP="00D42DEA">
            <w:pPr>
              <w:spacing w:after="71"/>
              <w:ind w:left="-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City University</w:t>
            </w:r>
            <w:r w:rsidR="009F08E1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 Community College</w:t>
            </w:r>
          </w:p>
          <w:p w14:paraId="21433BF9" w14:textId="65C7BAEB" w:rsidR="00D42DEA" w:rsidRPr="00D92151" w:rsidRDefault="00D42DEA" w:rsidP="00D42DEA">
            <w:pPr>
              <w:pStyle w:val="ListParagraph"/>
              <w:numPr>
                <w:ilvl w:val="0"/>
                <w:numId w:val="26"/>
              </w:numPr>
              <w:spacing w:after="71"/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Associates Degree in Information and System Development</w:t>
            </w:r>
          </w:p>
          <w:p w14:paraId="1D4763FC" w14:textId="77777777" w:rsidR="00245838" w:rsidRPr="00D92151" w:rsidRDefault="00245838" w:rsidP="00245838">
            <w:pPr>
              <w:pStyle w:val="ListParagraph"/>
              <w:spacing w:after="71"/>
              <w:ind w:left="715" w:firstLine="2033"/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</w:pPr>
          </w:p>
          <w:p w14:paraId="6845BC99" w14:textId="77777777" w:rsidR="00D42DEA" w:rsidRPr="00D92151" w:rsidRDefault="00D42DEA" w:rsidP="00D42DEA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Diploma in General Studies</w:t>
            </w: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ab/>
            </w:r>
          </w:p>
          <w:p w14:paraId="56612A46" w14:textId="77777777" w:rsidR="00D42DEA" w:rsidRPr="00D92151" w:rsidRDefault="00D42DEA" w:rsidP="00D42DEA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September 2019 — May 2020</w:t>
            </w:r>
          </w:p>
          <w:p w14:paraId="689FA076" w14:textId="77777777" w:rsidR="00D42DEA" w:rsidRPr="00D92151" w:rsidRDefault="00D42DEA" w:rsidP="00D42DEA">
            <w:pPr>
              <w:spacing w:after="71"/>
              <w:ind w:left="-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City University</w:t>
            </w:r>
          </w:p>
          <w:p w14:paraId="4EDBB153" w14:textId="77777777" w:rsidR="00D42DEA" w:rsidRPr="00D92151" w:rsidRDefault="00D42DEA" w:rsidP="00D42DEA">
            <w:pPr>
              <w:pStyle w:val="ListParagraph"/>
              <w:numPr>
                <w:ilvl w:val="0"/>
                <w:numId w:val="28"/>
              </w:numPr>
              <w:spacing w:after="71"/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</w:pPr>
            <w:r w:rsidRPr="00D92151">
              <w:rPr>
                <w:rStyle w:val="normaltextrun"/>
                <w:rFonts w:asciiTheme="majorHAnsi" w:hAnsiTheme="majorHAnsi" w:cs="Calibri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Diploma in General Studies (Distinction)</w:t>
            </w:r>
          </w:p>
          <w:p w14:paraId="5D2E8A8D" w14:textId="77777777" w:rsidR="00D42DEA" w:rsidRPr="00D92151" w:rsidRDefault="00D42DEA" w:rsidP="00D42DEA">
            <w:pPr>
              <w:pStyle w:val="ListParagraph"/>
              <w:numPr>
                <w:ilvl w:val="0"/>
                <w:numId w:val="26"/>
              </w:numPr>
              <w:spacing w:after="71" w:line="259" w:lineRule="auto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Opportunity to meet new people and further develop my personality.</w:t>
            </w:r>
          </w:p>
          <w:p w14:paraId="13882024" w14:textId="77777777" w:rsidR="00D42DEA" w:rsidRPr="00D92151" w:rsidRDefault="00D42DEA" w:rsidP="00F71763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</w:p>
          <w:p w14:paraId="12EFDDBE" w14:textId="0A2A4AE6" w:rsidR="00F71763" w:rsidRPr="00D92151" w:rsidRDefault="00F71763" w:rsidP="00F71763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Secondary School</w:t>
            </w: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ab/>
            </w:r>
          </w:p>
          <w:p w14:paraId="239736DC" w14:textId="4EE71A7C" w:rsidR="00F71763" w:rsidRPr="00D92151" w:rsidRDefault="00F71763" w:rsidP="00F71763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September 2013 — February 2019</w:t>
            </w:r>
          </w:p>
          <w:p w14:paraId="7B206604" w14:textId="10BD9AFB" w:rsidR="00F71763" w:rsidRPr="00D92151" w:rsidRDefault="00F71763" w:rsidP="00F71763">
            <w:pPr>
              <w:spacing w:after="71"/>
              <w:ind w:left="-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YMCA of </w:t>
            </w:r>
            <w:r w:rsidR="003B0990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Hong Kong </w:t>
            </w: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Christian College (Hong Kong Diploma of Secondary Examination)</w:t>
            </w:r>
          </w:p>
          <w:p w14:paraId="76B0076D" w14:textId="300AC647" w:rsidR="00A97FCB" w:rsidRPr="00D92151" w:rsidRDefault="00A97FCB" w:rsidP="00A97FCB">
            <w:pPr>
              <w:pStyle w:val="ListParagraph"/>
              <w:numPr>
                <w:ilvl w:val="0"/>
                <w:numId w:val="25"/>
              </w:numPr>
              <w:spacing w:after="361" w:line="259" w:lineRule="auto"/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 xml:space="preserve">2019 HKDSE; </w:t>
            </w:r>
            <w:r w:rsidR="00D21A1C"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Obtained a HKDSE certificate</w:t>
            </w:r>
          </w:p>
          <w:p w14:paraId="5F158777" w14:textId="34D23A2B" w:rsidR="00D92151" w:rsidRPr="00D92151" w:rsidRDefault="00A97FCB" w:rsidP="00D92151">
            <w:pPr>
              <w:pStyle w:val="ListParagraph"/>
              <w:numPr>
                <w:ilvl w:val="0"/>
                <w:numId w:val="25"/>
              </w:numPr>
              <w:spacing w:after="361" w:line="259" w:lineRule="auto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Gained l</w:t>
            </w:r>
            <w:r w:rsidR="00F71763" w:rsidRPr="00D9215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ot of experience not in just studies but also </w:t>
            </w:r>
            <w:r w:rsidRPr="00D9215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establishing</w:t>
            </w:r>
            <w:r w:rsidR="00F71763" w:rsidRPr="00D9215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social life</w:t>
            </w:r>
          </w:p>
        </w:tc>
      </w:tr>
    </w:tbl>
    <w:p w14:paraId="76B99C84" w14:textId="1590ADD7" w:rsidR="00F71763" w:rsidRPr="00D92151" w:rsidRDefault="00F71763" w:rsidP="00D92151">
      <w:pPr>
        <w:pStyle w:val="Heading1"/>
        <w:rPr>
          <w:color w:val="002060"/>
          <w:sz w:val="20"/>
          <w:szCs w:val="20"/>
        </w:rPr>
      </w:pPr>
      <w:r w:rsidRPr="00D92151">
        <w:rPr>
          <w:color w:val="002060"/>
          <w:sz w:val="20"/>
          <w:szCs w:val="20"/>
        </w:rPr>
        <w:t>Interests/Skill</w:t>
      </w:r>
    </w:p>
    <w:p w14:paraId="3329BA6E" w14:textId="2D9CA661" w:rsidR="00F71763" w:rsidRPr="00D92151" w:rsidRDefault="00EA3410" w:rsidP="00F71763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  <w:color w:val="000000" w:themeColor="text1"/>
          <w:sz w:val="20"/>
          <w:szCs w:val="20"/>
        </w:rPr>
      </w:pPr>
      <w:r w:rsidRPr="00D92151">
        <w:rPr>
          <w:rFonts w:asciiTheme="majorHAnsi" w:hAnsiTheme="majorHAnsi"/>
          <w:b/>
          <w:bCs/>
          <w:color w:val="000000" w:themeColor="text1"/>
          <w:sz w:val="20"/>
          <w:szCs w:val="20"/>
        </w:rPr>
        <w:t xml:space="preserve">Languages: </w:t>
      </w:r>
      <w:r w:rsidRPr="00D92151">
        <w:rPr>
          <w:rFonts w:asciiTheme="majorHAnsi" w:hAnsiTheme="majorHAnsi"/>
          <w:color w:val="000000" w:themeColor="text1"/>
          <w:sz w:val="20"/>
          <w:szCs w:val="20"/>
        </w:rPr>
        <w:t>Fluent in English, Punjabi, Hindi; Conversational in Cantonese; Elementary in Mandarin</w:t>
      </w:r>
    </w:p>
    <w:p w14:paraId="663A7E8B" w14:textId="7F778955" w:rsidR="00B604EC" w:rsidRPr="00D92151" w:rsidRDefault="00B604EC" w:rsidP="007C6F92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  <w:color w:val="000000" w:themeColor="text1"/>
          <w:sz w:val="20"/>
          <w:szCs w:val="20"/>
        </w:rPr>
      </w:pPr>
      <w:r w:rsidRPr="00D92151">
        <w:rPr>
          <w:rFonts w:asciiTheme="majorHAnsi" w:hAnsiTheme="majorHAnsi"/>
          <w:b/>
          <w:bCs/>
          <w:color w:val="000000" w:themeColor="text1"/>
          <w:sz w:val="20"/>
          <w:szCs w:val="20"/>
        </w:rPr>
        <w:t>Soft Skills:</w:t>
      </w:r>
      <w:r w:rsidR="00F71763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D92151">
        <w:rPr>
          <w:rFonts w:asciiTheme="majorHAnsi" w:hAnsiTheme="majorHAnsi"/>
          <w:color w:val="000000" w:themeColor="text1"/>
          <w:sz w:val="20"/>
          <w:szCs w:val="20"/>
        </w:rPr>
        <w:t>Excellent communication, organization, customer service</w:t>
      </w:r>
      <w:r w:rsidR="00CF7961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, and </w:t>
      </w:r>
      <w:r w:rsidR="00A31636" w:rsidRPr="00D92151">
        <w:rPr>
          <w:rFonts w:asciiTheme="majorHAnsi" w:hAnsiTheme="majorHAnsi"/>
          <w:color w:val="000000" w:themeColor="text1"/>
          <w:sz w:val="20"/>
          <w:szCs w:val="20"/>
        </w:rPr>
        <w:t>adaptability</w:t>
      </w:r>
    </w:p>
    <w:p w14:paraId="42F79BA4" w14:textId="5E24BC66" w:rsidR="001051DC" w:rsidRPr="00D92151" w:rsidRDefault="00E57FB2" w:rsidP="007C6F92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  <w:color w:val="000000" w:themeColor="text1"/>
          <w:sz w:val="20"/>
          <w:szCs w:val="20"/>
        </w:rPr>
      </w:pPr>
      <w:r w:rsidRPr="00D92151">
        <w:rPr>
          <w:rFonts w:asciiTheme="majorHAnsi" w:hAnsiTheme="majorHAnsi"/>
          <w:b/>
          <w:bCs/>
          <w:color w:val="000000" w:themeColor="text1"/>
          <w:sz w:val="20"/>
          <w:szCs w:val="20"/>
        </w:rPr>
        <w:t>Technical</w:t>
      </w:r>
      <w:r w:rsidR="00C90CF3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B604EC" w:rsidRPr="00D92151">
        <w:rPr>
          <w:rFonts w:asciiTheme="majorHAnsi" w:hAnsiTheme="majorHAnsi"/>
          <w:b/>
          <w:bCs/>
          <w:color w:val="000000" w:themeColor="text1"/>
          <w:sz w:val="20"/>
          <w:szCs w:val="20"/>
        </w:rPr>
        <w:t>S</w:t>
      </w:r>
      <w:r w:rsidR="001051DC" w:rsidRPr="00D92151">
        <w:rPr>
          <w:rFonts w:asciiTheme="majorHAnsi" w:hAnsiTheme="majorHAnsi"/>
          <w:b/>
          <w:bCs/>
          <w:color w:val="000000" w:themeColor="text1"/>
          <w:sz w:val="20"/>
          <w:szCs w:val="20"/>
        </w:rPr>
        <w:t>kills</w:t>
      </w:r>
      <w:r w:rsidR="00B604EC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: </w:t>
      </w:r>
      <w:r w:rsidR="001051DC" w:rsidRPr="00D92151">
        <w:rPr>
          <w:rFonts w:asciiTheme="majorHAnsi" w:hAnsiTheme="majorHAnsi"/>
          <w:color w:val="000000" w:themeColor="text1"/>
          <w:sz w:val="20"/>
          <w:szCs w:val="20"/>
        </w:rPr>
        <w:t>C++, JavaScript</w:t>
      </w:r>
      <w:r w:rsidR="00261F14" w:rsidRPr="00D92151">
        <w:rPr>
          <w:rFonts w:asciiTheme="majorHAnsi" w:hAnsiTheme="majorHAnsi"/>
          <w:color w:val="000000" w:themeColor="text1"/>
          <w:sz w:val="20"/>
          <w:szCs w:val="20"/>
        </w:rPr>
        <w:t>,</w:t>
      </w:r>
      <w:r w:rsidR="001051DC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 SQL</w:t>
      </w:r>
      <w:r w:rsidR="00261F14" w:rsidRPr="00D92151">
        <w:rPr>
          <w:rFonts w:asciiTheme="majorHAnsi" w:hAnsiTheme="majorHAnsi"/>
          <w:color w:val="000000" w:themeColor="text1"/>
          <w:sz w:val="20"/>
          <w:szCs w:val="20"/>
        </w:rPr>
        <w:t>,</w:t>
      </w:r>
      <w:r w:rsidR="00AB2D97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1E7894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MySQL, </w:t>
      </w:r>
      <w:r w:rsidR="00AB2D97" w:rsidRPr="00D92151">
        <w:rPr>
          <w:rFonts w:asciiTheme="majorHAnsi" w:hAnsiTheme="majorHAnsi"/>
          <w:color w:val="000000" w:themeColor="text1"/>
          <w:sz w:val="20"/>
          <w:szCs w:val="20"/>
        </w:rPr>
        <w:t>HTML,</w:t>
      </w:r>
      <w:r w:rsidR="00261F14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921BB5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Python, </w:t>
      </w:r>
      <w:r w:rsidR="008B7F9E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Oracle, and </w:t>
      </w:r>
      <w:r w:rsidR="00261F14" w:rsidRPr="00D92151">
        <w:rPr>
          <w:rFonts w:asciiTheme="majorHAnsi" w:hAnsiTheme="majorHAnsi"/>
          <w:color w:val="000000" w:themeColor="text1"/>
          <w:sz w:val="20"/>
          <w:szCs w:val="20"/>
        </w:rPr>
        <w:t>Blender</w:t>
      </w:r>
    </w:p>
    <w:p w14:paraId="0CFC1E39" w14:textId="18A72A66" w:rsidR="00F95012" w:rsidRDefault="00CB349A" w:rsidP="00E126B9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  <w:color w:val="000000" w:themeColor="text1"/>
          <w:sz w:val="20"/>
          <w:szCs w:val="20"/>
        </w:rPr>
      </w:pPr>
      <w:r w:rsidRPr="00D92151">
        <w:rPr>
          <w:rFonts w:asciiTheme="majorHAnsi" w:hAnsiTheme="majorHAnsi"/>
          <w:b/>
          <w:bCs/>
          <w:color w:val="000000" w:themeColor="text1"/>
          <w:sz w:val="20"/>
          <w:szCs w:val="20"/>
        </w:rPr>
        <w:t xml:space="preserve">Hobbies: </w:t>
      </w:r>
      <w:r w:rsidR="008C4364" w:rsidRPr="00D92151">
        <w:rPr>
          <w:rFonts w:asciiTheme="majorHAnsi" w:hAnsiTheme="majorHAnsi"/>
          <w:color w:val="000000" w:themeColor="text1"/>
          <w:sz w:val="20"/>
          <w:szCs w:val="20"/>
        </w:rPr>
        <w:t>Enjoy</w:t>
      </w:r>
      <w:r w:rsidR="00CD3BC4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 gym, read</w:t>
      </w:r>
      <w:r w:rsidR="003C5B0F" w:rsidRPr="00D92151">
        <w:rPr>
          <w:rFonts w:asciiTheme="majorHAnsi" w:hAnsiTheme="majorHAnsi"/>
          <w:color w:val="000000" w:themeColor="text1"/>
          <w:sz w:val="20"/>
          <w:szCs w:val="20"/>
        </w:rPr>
        <w:t>ing</w:t>
      </w:r>
      <w:r w:rsidR="00CD3BC4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 books, and hik</w:t>
      </w:r>
      <w:r w:rsidR="003C5B0F" w:rsidRPr="00D92151">
        <w:rPr>
          <w:rFonts w:asciiTheme="majorHAnsi" w:hAnsiTheme="majorHAnsi"/>
          <w:color w:val="000000" w:themeColor="text1"/>
          <w:sz w:val="20"/>
          <w:szCs w:val="20"/>
        </w:rPr>
        <w:t>ing</w:t>
      </w:r>
    </w:p>
    <w:p w14:paraId="46B5D3C5" w14:textId="6472F042" w:rsidR="00285934" w:rsidRPr="00290604" w:rsidRDefault="00285934" w:rsidP="00290604">
      <w:pPr>
        <w:rPr>
          <w:rStyle w:val="eop"/>
          <w:rFonts w:asciiTheme="majorHAnsi" w:hAnsiTheme="majorHAnsi"/>
          <w:b/>
          <w:bCs/>
          <w:color w:val="000000" w:themeColor="text1"/>
          <w:sz w:val="20"/>
          <w:szCs w:val="20"/>
        </w:rPr>
      </w:pPr>
    </w:p>
    <w:sectPr w:rsidR="00285934" w:rsidRPr="00290604" w:rsidSect="008930FD">
      <w:footerReference w:type="default" r:id="rId13"/>
      <w:headerReference w:type="first" r:id="rId14"/>
      <w:foot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27868" w14:textId="77777777" w:rsidR="002A677A" w:rsidRDefault="002A677A" w:rsidP="0068194B">
      <w:r>
        <w:separator/>
      </w:r>
    </w:p>
    <w:p w14:paraId="7E71DE2E" w14:textId="77777777" w:rsidR="002A677A" w:rsidRDefault="002A677A"/>
    <w:p w14:paraId="716597F3" w14:textId="77777777" w:rsidR="002A677A" w:rsidRDefault="002A677A"/>
  </w:endnote>
  <w:endnote w:type="continuationSeparator" w:id="0">
    <w:p w14:paraId="00923987" w14:textId="77777777" w:rsidR="002A677A" w:rsidRDefault="002A677A" w:rsidP="0068194B">
      <w:r>
        <w:continuationSeparator/>
      </w:r>
    </w:p>
    <w:p w14:paraId="04B58F38" w14:textId="77777777" w:rsidR="002A677A" w:rsidRDefault="002A677A"/>
    <w:p w14:paraId="4443FA09" w14:textId="77777777" w:rsidR="002A677A" w:rsidRDefault="002A67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48675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31B2A" w14:textId="448E6060" w:rsidR="00D42DEA" w:rsidRDefault="00D42D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0E196" w14:textId="3DD9EB42" w:rsidR="002B2958" w:rsidRDefault="002B29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0733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107DD" w14:textId="36F3F85E" w:rsidR="00D42DEA" w:rsidRDefault="00D42D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0180A5" w14:textId="77777777" w:rsidR="00D42DEA" w:rsidRDefault="00D42D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50732" w14:textId="77777777" w:rsidR="002A677A" w:rsidRDefault="002A677A" w:rsidP="0068194B">
      <w:r>
        <w:separator/>
      </w:r>
    </w:p>
    <w:p w14:paraId="3BA1C9C1" w14:textId="77777777" w:rsidR="002A677A" w:rsidRDefault="002A677A"/>
    <w:p w14:paraId="48C5BA9E" w14:textId="77777777" w:rsidR="002A677A" w:rsidRDefault="002A677A"/>
  </w:footnote>
  <w:footnote w:type="continuationSeparator" w:id="0">
    <w:p w14:paraId="480CDE4A" w14:textId="77777777" w:rsidR="002A677A" w:rsidRDefault="002A677A" w:rsidP="0068194B">
      <w:r>
        <w:continuationSeparator/>
      </w:r>
    </w:p>
    <w:p w14:paraId="30B8862A" w14:textId="77777777" w:rsidR="002A677A" w:rsidRDefault="002A677A"/>
    <w:p w14:paraId="31FFC576" w14:textId="77777777" w:rsidR="002A677A" w:rsidRDefault="002A67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6EB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49B5D4" wp14:editId="5AD15FD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12B601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AF7428"/>
    <w:multiLevelType w:val="multilevel"/>
    <w:tmpl w:val="CB7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FA2E84"/>
    <w:multiLevelType w:val="hybridMultilevel"/>
    <w:tmpl w:val="59F6A23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C121255"/>
    <w:multiLevelType w:val="hybridMultilevel"/>
    <w:tmpl w:val="4FD0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90818"/>
    <w:multiLevelType w:val="multilevel"/>
    <w:tmpl w:val="5DE6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6C57123"/>
    <w:multiLevelType w:val="hybridMultilevel"/>
    <w:tmpl w:val="1D5840C0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8" w15:restartNumberingAfterBreak="0">
    <w:nsid w:val="421A2110"/>
    <w:multiLevelType w:val="hybridMultilevel"/>
    <w:tmpl w:val="2F7E737C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49DD6C3E"/>
    <w:multiLevelType w:val="multilevel"/>
    <w:tmpl w:val="C80C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A613A8"/>
    <w:multiLevelType w:val="multilevel"/>
    <w:tmpl w:val="93E6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22C1741"/>
    <w:multiLevelType w:val="hybridMultilevel"/>
    <w:tmpl w:val="762ACAA4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3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C7CB2"/>
    <w:multiLevelType w:val="multilevel"/>
    <w:tmpl w:val="2E9A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0A0B2C"/>
    <w:multiLevelType w:val="hybridMultilevel"/>
    <w:tmpl w:val="9BF45A54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6" w15:restartNumberingAfterBreak="0">
    <w:nsid w:val="5F3429F2"/>
    <w:multiLevelType w:val="hybridMultilevel"/>
    <w:tmpl w:val="C9D0E0D8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7" w15:restartNumberingAfterBreak="0">
    <w:nsid w:val="62B0500D"/>
    <w:multiLevelType w:val="hybridMultilevel"/>
    <w:tmpl w:val="763C471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8" w15:restartNumberingAfterBreak="0">
    <w:nsid w:val="662C6AE2"/>
    <w:multiLevelType w:val="hybridMultilevel"/>
    <w:tmpl w:val="6A96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62B60"/>
    <w:multiLevelType w:val="hybridMultilevel"/>
    <w:tmpl w:val="941A2976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0" w15:restartNumberingAfterBreak="0">
    <w:nsid w:val="6F5B3860"/>
    <w:multiLevelType w:val="hybridMultilevel"/>
    <w:tmpl w:val="E7A4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B5CFA"/>
    <w:multiLevelType w:val="hybridMultilevel"/>
    <w:tmpl w:val="78A824A6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2" w15:restartNumberingAfterBreak="0">
    <w:nsid w:val="7E9851A7"/>
    <w:multiLevelType w:val="multilevel"/>
    <w:tmpl w:val="7A48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2472579">
    <w:abstractNumId w:val="9"/>
  </w:num>
  <w:num w:numId="2" w16cid:durableId="1130980171">
    <w:abstractNumId w:val="8"/>
  </w:num>
  <w:num w:numId="3" w16cid:durableId="93139055">
    <w:abstractNumId w:val="7"/>
  </w:num>
  <w:num w:numId="4" w16cid:durableId="1233157111">
    <w:abstractNumId w:val="6"/>
  </w:num>
  <w:num w:numId="5" w16cid:durableId="1635214940">
    <w:abstractNumId w:val="12"/>
  </w:num>
  <w:num w:numId="6" w16cid:durableId="1476681357">
    <w:abstractNumId w:val="3"/>
  </w:num>
  <w:num w:numId="7" w16cid:durableId="1504007514">
    <w:abstractNumId w:val="16"/>
  </w:num>
  <w:num w:numId="8" w16cid:durableId="549418072">
    <w:abstractNumId w:val="2"/>
  </w:num>
  <w:num w:numId="9" w16cid:durableId="1860580618">
    <w:abstractNumId w:val="21"/>
  </w:num>
  <w:num w:numId="10" w16cid:durableId="1787384268">
    <w:abstractNumId w:val="5"/>
  </w:num>
  <w:num w:numId="11" w16cid:durableId="1158768316">
    <w:abstractNumId w:val="4"/>
  </w:num>
  <w:num w:numId="12" w16cid:durableId="1973510972">
    <w:abstractNumId w:val="1"/>
  </w:num>
  <w:num w:numId="13" w16cid:durableId="1966306955">
    <w:abstractNumId w:val="0"/>
  </w:num>
  <w:num w:numId="14" w16cid:durableId="1681083969">
    <w:abstractNumId w:val="23"/>
  </w:num>
  <w:num w:numId="15" w16cid:durableId="305165822">
    <w:abstractNumId w:val="15"/>
  </w:num>
  <w:num w:numId="16" w16cid:durableId="1312558588">
    <w:abstractNumId w:val="19"/>
  </w:num>
  <w:num w:numId="17" w16cid:durableId="1563983486">
    <w:abstractNumId w:val="20"/>
  </w:num>
  <w:num w:numId="18" w16cid:durableId="1749229379">
    <w:abstractNumId w:val="24"/>
  </w:num>
  <w:num w:numId="19" w16cid:durableId="1753115402">
    <w:abstractNumId w:val="14"/>
  </w:num>
  <w:num w:numId="20" w16cid:durableId="1162886951">
    <w:abstractNumId w:val="27"/>
  </w:num>
  <w:num w:numId="21" w16cid:durableId="768820035">
    <w:abstractNumId w:val="29"/>
  </w:num>
  <w:num w:numId="22" w16cid:durableId="1674987119">
    <w:abstractNumId w:val="11"/>
  </w:num>
  <w:num w:numId="23" w16cid:durableId="628167326">
    <w:abstractNumId w:val="18"/>
  </w:num>
  <w:num w:numId="24" w16cid:durableId="947198050">
    <w:abstractNumId w:val="30"/>
  </w:num>
  <w:num w:numId="25" w16cid:durableId="1941057961">
    <w:abstractNumId w:val="17"/>
  </w:num>
  <w:num w:numId="26" w16cid:durableId="707919955">
    <w:abstractNumId w:val="31"/>
  </w:num>
  <w:num w:numId="27" w16cid:durableId="396712262">
    <w:abstractNumId w:val="26"/>
  </w:num>
  <w:num w:numId="28" w16cid:durableId="280649480">
    <w:abstractNumId w:val="22"/>
  </w:num>
  <w:num w:numId="29" w16cid:durableId="1867712079">
    <w:abstractNumId w:val="13"/>
  </w:num>
  <w:num w:numId="30" w16cid:durableId="633875018">
    <w:abstractNumId w:val="28"/>
  </w:num>
  <w:num w:numId="31" w16cid:durableId="1817146105">
    <w:abstractNumId w:val="25"/>
  </w:num>
  <w:num w:numId="32" w16cid:durableId="232130486">
    <w:abstractNumId w:val="10"/>
  </w:num>
  <w:num w:numId="33" w16cid:durableId="19550611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63"/>
    <w:rsid w:val="000001EF"/>
    <w:rsid w:val="000027E8"/>
    <w:rsid w:val="0000488A"/>
    <w:rsid w:val="00007322"/>
    <w:rsid w:val="00007728"/>
    <w:rsid w:val="00017DCC"/>
    <w:rsid w:val="00024584"/>
    <w:rsid w:val="00024730"/>
    <w:rsid w:val="00033FDD"/>
    <w:rsid w:val="000546D6"/>
    <w:rsid w:val="00055E95"/>
    <w:rsid w:val="00067E23"/>
    <w:rsid w:val="0007021F"/>
    <w:rsid w:val="00076564"/>
    <w:rsid w:val="000808FE"/>
    <w:rsid w:val="00096F2A"/>
    <w:rsid w:val="000B2BA5"/>
    <w:rsid w:val="000B5673"/>
    <w:rsid w:val="000C7C50"/>
    <w:rsid w:val="000F0437"/>
    <w:rsid w:val="000F169F"/>
    <w:rsid w:val="000F2F8C"/>
    <w:rsid w:val="0010006E"/>
    <w:rsid w:val="00101463"/>
    <w:rsid w:val="00103A36"/>
    <w:rsid w:val="001045A8"/>
    <w:rsid w:val="001051DC"/>
    <w:rsid w:val="00114A91"/>
    <w:rsid w:val="00135DDD"/>
    <w:rsid w:val="001427E1"/>
    <w:rsid w:val="00143478"/>
    <w:rsid w:val="00163668"/>
    <w:rsid w:val="0016391C"/>
    <w:rsid w:val="00171566"/>
    <w:rsid w:val="001729DE"/>
    <w:rsid w:val="00174676"/>
    <w:rsid w:val="001755A8"/>
    <w:rsid w:val="00184014"/>
    <w:rsid w:val="00192008"/>
    <w:rsid w:val="001A3576"/>
    <w:rsid w:val="001C0E68"/>
    <w:rsid w:val="001C44C4"/>
    <w:rsid w:val="001C4B6F"/>
    <w:rsid w:val="001D08E4"/>
    <w:rsid w:val="001D0BF1"/>
    <w:rsid w:val="001D5CC9"/>
    <w:rsid w:val="001E2104"/>
    <w:rsid w:val="001E2F61"/>
    <w:rsid w:val="001E3120"/>
    <w:rsid w:val="001E7894"/>
    <w:rsid w:val="001E7E0C"/>
    <w:rsid w:val="001F0BB0"/>
    <w:rsid w:val="001F4E6D"/>
    <w:rsid w:val="001F6140"/>
    <w:rsid w:val="00203573"/>
    <w:rsid w:val="0020597D"/>
    <w:rsid w:val="00213B4C"/>
    <w:rsid w:val="00223901"/>
    <w:rsid w:val="002253B0"/>
    <w:rsid w:val="00236D54"/>
    <w:rsid w:val="00241D8C"/>
    <w:rsid w:val="00241FDB"/>
    <w:rsid w:val="00245838"/>
    <w:rsid w:val="0024720C"/>
    <w:rsid w:val="002617AE"/>
    <w:rsid w:val="00261F14"/>
    <w:rsid w:val="002638D0"/>
    <w:rsid w:val="002647D3"/>
    <w:rsid w:val="00275EAE"/>
    <w:rsid w:val="00285934"/>
    <w:rsid w:val="00290604"/>
    <w:rsid w:val="00290869"/>
    <w:rsid w:val="00294998"/>
    <w:rsid w:val="00297F18"/>
    <w:rsid w:val="002A1945"/>
    <w:rsid w:val="002A5626"/>
    <w:rsid w:val="002A677A"/>
    <w:rsid w:val="002B2958"/>
    <w:rsid w:val="002B3FC8"/>
    <w:rsid w:val="002C41E8"/>
    <w:rsid w:val="002D0218"/>
    <w:rsid w:val="002D23C5"/>
    <w:rsid w:val="002D6137"/>
    <w:rsid w:val="002E487E"/>
    <w:rsid w:val="002E7E61"/>
    <w:rsid w:val="002F05E5"/>
    <w:rsid w:val="002F0D97"/>
    <w:rsid w:val="002F0E7D"/>
    <w:rsid w:val="002F254D"/>
    <w:rsid w:val="002F30E4"/>
    <w:rsid w:val="00305149"/>
    <w:rsid w:val="00307140"/>
    <w:rsid w:val="00311C88"/>
    <w:rsid w:val="00316DFF"/>
    <w:rsid w:val="00325B57"/>
    <w:rsid w:val="00336056"/>
    <w:rsid w:val="003544E1"/>
    <w:rsid w:val="00365B95"/>
    <w:rsid w:val="00366398"/>
    <w:rsid w:val="003A0632"/>
    <w:rsid w:val="003A30E5"/>
    <w:rsid w:val="003A6ADF"/>
    <w:rsid w:val="003B0990"/>
    <w:rsid w:val="003B2AE0"/>
    <w:rsid w:val="003B5928"/>
    <w:rsid w:val="003C5B0F"/>
    <w:rsid w:val="003D380F"/>
    <w:rsid w:val="003E1076"/>
    <w:rsid w:val="003E160D"/>
    <w:rsid w:val="003F1D5F"/>
    <w:rsid w:val="003F59ED"/>
    <w:rsid w:val="00405128"/>
    <w:rsid w:val="00406CFF"/>
    <w:rsid w:val="00410DB3"/>
    <w:rsid w:val="00416B25"/>
    <w:rsid w:val="00420592"/>
    <w:rsid w:val="004319E0"/>
    <w:rsid w:val="00437E8C"/>
    <w:rsid w:val="00440225"/>
    <w:rsid w:val="00442D9C"/>
    <w:rsid w:val="004533D6"/>
    <w:rsid w:val="00454BEF"/>
    <w:rsid w:val="00463FA2"/>
    <w:rsid w:val="00466531"/>
    <w:rsid w:val="004726BC"/>
    <w:rsid w:val="00474105"/>
    <w:rsid w:val="00480E6E"/>
    <w:rsid w:val="00486277"/>
    <w:rsid w:val="00486B5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10E1"/>
    <w:rsid w:val="004E2794"/>
    <w:rsid w:val="00502BAE"/>
    <w:rsid w:val="00510392"/>
    <w:rsid w:val="00513E2A"/>
    <w:rsid w:val="00517BCD"/>
    <w:rsid w:val="0052237B"/>
    <w:rsid w:val="00557D44"/>
    <w:rsid w:val="00560C5E"/>
    <w:rsid w:val="00566A35"/>
    <w:rsid w:val="0056701E"/>
    <w:rsid w:val="005740D7"/>
    <w:rsid w:val="00586125"/>
    <w:rsid w:val="005A0F26"/>
    <w:rsid w:val="005A1B10"/>
    <w:rsid w:val="005A6850"/>
    <w:rsid w:val="005B1B1B"/>
    <w:rsid w:val="005B32D6"/>
    <w:rsid w:val="005C371D"/>
    <w:rsid w:val="005C5932"/>
    <w:rsid w:val="005D2429"/>
    <w:rsid w:val="005D3CA7"/>
    <w:rsid w:val="005D4CC1"/>
    <w:rsid w:val="005F4B91"/>
    <w:rsid w:val="005F55D2"/>
    <w:rsid w:val="006070D3"/>
    <w:rsid w:val="0062312F"/>
    <w:rsid w:val="00625ABE"/>
    <w:rsid w:val="00625F2C"/>
    <w:rsid w:val="00640CB9"/>
    <w:rsid w:val="006618E9"/>
    <w:rsid w:val="006647BC"/>
    <w:rsid w:val="0068194B"/>
    <w:rsid w:val="00690075"/>
    <w:rsid w:val="00692703"/>
    <w:rsid w:val="006A1962"/>
    <w:rsid w:val="006B4758"/>
    <w:rsid w:val="006B5D48"/>
    <w:rsid w:val="006B7D7B"/>
    <w:rsid w:val="006C0463"/>
    <w:rsid w:val="006C1A5E"/>
    <w:rsid w:val="006C1A62"/>
    <w:rsid w:val="006C1EF9"/>
    <w:rsid w:val="006E1507"/>
    <w:rsid w:val="006E2556"/>
    <w:rsid w:val="00712D8B"/>
    <w:rsid w:val="0071544C"/>
    <w:rsid w:val="007243F0"/>
    <w:rsid w:val="007273B7"/>
    <w:rsid w:val="00733E0A"/>
    <w:rsid w:val="0074403D"/>
    <w:rsid w:val="00746D44"/>
    <w:rsid w:val="007476D5"/>
    <w:rsid w:val="007519B3"/>
    <w:rsid w:val="007538DC"/>
    <w:rsid w:val="007577FF"/>
    <w:rsid w:val="00757803"/>
    <w:rsid w:val="0077649E"/>
    <w:rsid w:val="00786EBF"/>
    <w:rsid w:val="0079206B"/>
    <w:rsid w:val="00796076"/>
    <w:rsid w:val="007A7A26"/>
    <w:rsid w:val="007B1CF7"/>
    <w:rsid w:val="007B333F"/>
    <w:rsid w:val="007C0566"/>
    <w:rsid w:val="007C606B"/>
    <w:rsid w:val="007C6CAD"/>
    <w:rsid w:val="007D50E4"/>
    <w:rsid w:val="007E6A61"/>
    <w:rsid w:val="00801140"/>
    <w:rsid w:val="00803404"/>
    <w:rsid w:val="00834955"/>
    <w:rsid w:val="008464F3"/>
    <w:rsid w:val="00855B59"/>
    <w:rsid w:val="00860461"/>
    <w:rsid w:val="00862934"/>
    <w:rsid w:val="0086487C"/>
    <w:rsid w:val="00870B20"/>
    <w:rsid w:val="008829F8"/>
    <w:rsid w:val="00885897"/>
    <w:rsid w:val="008930FD"/>
    <w:rsid w:val="008A6538"/>
    <w:rsid w:val="008B7F9E"/>
    <w:rsid w:val="008C4364"/>
    <w:rsid w:val="008C7056"/>
    <w:rsid w:val="008D5C06"/>
    <w:rsid w:val="008F3B14"/>
    <w:rsid w:val="00901899"/>
    <w:rsid w:val="0090344B"/>
    <w:rsid w:val="00905715"/>
    <w:rsid w:val="009076F3"/>
    <w:rsid w:val="00907822"/>
    <w:rsid w:val="00907906"/>
    <w:rsid w:val="0091321E"/>
    <w:rsid w:val="0091344C"/>
    <w:rsid w:val="00913946"/>
    <w:rsid w:val="00921BB5"/>
    <w:rsid w:val="0092726B"/>
    <w:rsid w:val="009361BA"/>
    <w:rsid w:val="00940B5B"/>
    <w:rsid w:val="00943869"/>
    <w:rsid w:val="00944F78"/>
    <w:rsid w:val="009510E7"/>
    <w:rsid w:val="00952C89"/>
    <w:rsid w:val="00956A91"/>
    <w:rsid w:val="009571D8"/>
    <w:rsid w:val="009650EA"/>
    <w:rsid w:val="0096782E"/>
    <w:rsid w:val="0097226B"/>
    <w:rsid w:val="0097790C"/>
    <w:rsid w:val="00977D7D"/>
    <w:rsid w:val="0098506E"/>
    <w:rsid w:val="009916FD"/>
    <w:rsid w:val="009A0508"/>
    <w:rsid w:val="009A44CE"/>
    <w:rsid w:val="009A4E9B"/>
    <w:rsid w:val="009C4DFC"/>
    <w:rsid w:val="009D44F8"/>
    <w:rsid w:val="009E3160"/>
    <w:rsid w:val="009F08E1"/>
    <w:rsid w:val="009F220C"/>
    <w:rsid w:val="009F2F7C"/>
    <w:rsid w:val="009F3B05"/>
    <w:rsid w:val="009F4931"/>
    <w:rsid w:val="009F4B58"/>
    <w:rsid w:val="00A0545C"/>
    <w:rsid w:val="00A14534"/>
    <w:rsid w:val="00A16720"/>
    <w:rsid w:val="00A16DAA"/>
    <w:rsid w:val="00A24162"/>
    <w:rsid w:val="00A25023"/>
    <w:rsid w:val="00A270EA"/>
    <w:rsid w:val="00A31636"/>
    <w:rsid w:val="00A34BA2"/>
    <w:rsid w:val="00A3637E"/>
    <w:rsid w:val="00A36F27"/>
    <w:rsid w:val="00A373BD"/>
    <w:rsid w:val="00A42E32"/>
    <w:rsid w:val="00A46E63"/>
    <w:rsid w:val="00A51DC5"/>
    <w:rsid w:val="00A53DE1"/>
    <w:rsid w:val="00A5714C"/>
    <w:rsid w:val="00A615E1"/>
    <w:rsid w:val="00A755E8"/>
    <w:rsid w:val="00A777C5"/>
    <w:rsid w:val="00A91EB6"/>
    <w:rsid w:val="00A93A5D"/>
    <w:rsid w:val="00A93C6D"/>
    <w:rsid w:val="00A966F7"/>
    <w:rsid w:val="00A97FCB"/>
    <w:rsid w:val="00AB2D97"/>
    <w:rsid w:val="00AB32F8"/>
    <w:rsid w:val="00AB610B"/>
    <w:rsid w:val="00AD360E"/>
    <w:rsid w:val="00AD40FB"/>
    <w:rsid w:val="00AD782D"/>
    <w:rsid w:val="00AE7650"/>
    <w:rsid w:val="00AF3005"/>
    <w:rsid w:val="00AF6AB5"/>
    <w:rsid w:val="00B10EBE"/>
    <w:rsid w:val="00B15931"/>
    <w:rsid w:val="00B236F1"/>
    <w:rsid w:val="00B36089"/>
    <w:rsid w:val="00B37029"/>
    <w:rsid w:val="00B47447"/>
    <w:rsid w:val="00B50ED7"/>
    <w:rsid w:val="00B50F99"/>
    <w:rsid w:val="00B51D1B"/>
    <w:rsid w:val="00B540F4"/>
    <w:rsid w:val="00B604EC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6F51"/>
    <w:rsid w:val="00C30BC5"/>
    <w:rsid w:val="00C3155B"/>
    <w:rsid w:val="00C32E80"/>
    <w:rsid w:val="00C3599B"/>
    <w:rsid w:val="00C47FA6"/>
    <w:rsid w:val="00C537EB"/>
    <w:rsid w:val="00C57FC6"/>
    <w:rsid w:val="00C66A7D"/>
    <w:rsid w:val="00C73D5E"/>
    <w:rsid w:val="00C74FF1"/>
    <w:rsid w:val="00C779DA"/>
    <w:rsid w:val="00C814F7"/>
    <w:rsid w:val="00C90CF3"/>
    <w:rsid w:val="00C94B63"/>
    <w:rsid w:val="00CA4B4D"/>
    <w:rsid w:val="00CB349A"/>
    <w:rsid w:val="00CB35C3"/>
    <w:rsid w:val="00CC19D7"/>
    <w:rsid w:val="00CD1608"/>
    <w:rsid w:val="00CD323D"/>
    <w:rsid w:val="00CD3BC4"/>
    <w:rsid w:val="00CD70D5"/>
    <w:rsid w:val="00CE4030"/>
    <w:rsid w:val="00CE64B3"/>
    <w:rsid w:val="00CF1A49"/>
    <w:rsid w:val="00CF7961"/>
    <w:rsid w:val="00D0630C"/>
    <w:rsid w:val="00D0741E"/>
    <w:rsid w:val="00D21A1C"/>
    <w:rsid w:val="00D243A9"/>
    <w:rsid w:val="00D305E5"/>
    <w:rsid w:val="00D37CD3"/>
    <w:rsid w:val="00D42DEA"/>
    <w:rsid w:val="00D43D4F"/>
    <w:rsid w:val="00D47492"/>
    <w:rsid w:val="00D60356"/>
    <w:rsid w:val="00D63FB4"/>
    <w:rsid w:val="00D66A52"/>
    <w:rsid w:val="00D66EFA"/>
    <w:rsid w:val="00D72A2D"/>
    <w:rsid w:val="00D90E70"/>
    <w:rsid w:val="00D92151"/>
    <w:rsid w:val="00D9521A"/>
    <w:rsid w:val="00DA2CD3"/>
    <w:rsid w:val="00DA34B1"/>
    <w:rsid w:val="00DA3914"/>
    <w:rsid w:val="00DA59AA"/>
    <w:rsid w:val="00DB1073"/>
    <w:rsid w:val="00DB6915"/>
    <w:rsid w:val="00DB7E1E"/>
    <w:rsid w:val="00DC1B78"/>
    <w:rsid w:val="00DC2A2F"/>
    <w:rsid w:val="00DC42B3"/>
    <w:rsid w:val="00DC600B"/>
    <w:rsid w:val="00DD759B"/>
    <w:rsid w:val="00DE0FAA"/>
    <w:rsid w:val="00DE136D"/>
    <w:rsid w:val="00DE6534"/>
    <w:rsid w:val="00DF47D6"/>
    <w:rsid w:val="00DF4D6C"/>
    <w:rsid w:val="00E01923"/>
    <w:rsid w:val="00E026B8"/>
    <w:rsid w:val="00E126B9"/>
    <w:rsid w:val="00E14498"/>
    <w:rsid w:val="00E21829"/>
    <w:rsid w:val="00E2397A"/>
    <w:rsid w:val="00E254DB"/>
    <w:rsid w:val="00E300FC"/>
    <w:rsid w:val="00E33FD4"/>
    <w:rsid w:val="00E362DB"/>
    <w:rsid w:val="00E421E7"/>
    <w:rsid w:val="00E5632B"/>
    <w:rsid w:val="00E57FB2"/>
    <w:rsid w:val="00E60478"/>
    <w:rsid w:val="00E70240"/>
    <w:rsid w:val="00E71E6B"/>
    <w:rsid w:val="00E81CC5"/>
    <w:rsid w:val="00E85A87"/>
    <w:rsid w:val="00E85B4A"/>
    <w:rsid w:val="00E91D2F"/>
    <w:rsid w:val="00E922C0"/>
    <w:rsid w:val="00E92A99"/>
    <w:rsid w:val="00E9338B"/>
    <w:rsid w:val="00E9528E"/>
    <w:rsid w:val="00EA3410"/>
    <w:rsid w:val="00EA5099"/>
    <w:rsid w:val="00EC1351"/>
    <w:rsid w:val="00EC4CBF"/>
    <w:rsid w:val="00EE1C82"/>
    <w:rsid w:val="00EE2CA8"/>
    <w:rsid w:val="00EF17E8"/>
    <w:rsid w:val="00EF51D9"/>
    <w:rsid w:val="00F06A26"/>
    <w:rsid w:val="00F130DD"/>
    <w:rsid w:val="00F16C4C"/>
    <w:rsid w:val="00F24884"/>
    <w:rsid w:val="00F25DB6"/>
    <w:rsid w:val="00F476C4"/>
    <w:rsid w:val="00F51230"/>
    <w:rsid w:val="00F52782"/>
    <w:rsid w:val="00F53C7B"/>
    <w:rsid w:val="00F61DF9"/>
    <w:rsid w:val="00F635CB"/>
    <w:rsid w:val="00F71763"/>
    <w:rsid w:val="00F80D37"/>
    <w:rsid w:val="00F81960"/>
    <w:rsid w:val="00F821AB"/>
    <w:rsid w:val="00F8769D"/>
    <w:rsid w:val="00F9350C"/>
    <w:rsid w:val="00F94EB5"/>
    <w:rsid w:val="00F95012"/>
    <w:rsid w:val="00F95527"/>
    <w:rsid w:val="00F9624D"/>
    <w:rsid w:val="00FA18F5"/>
    <w:rsid w:val="00FB0701"/>
    <w:rsid w:val="00FB31C1"/>
    <w:rsid w:val="00FB50BD"/>
    <w:rsid w:val="00FB58F2"/>
    <w:rsid w:val="00FC4DEC"/>
    <w:rsid w:val="00FC6AEA"/>
    <w:rsid w:val="00FD3D13"/>
    <w:rsid w:val="00FE55A2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27E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0BD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normaltextrun">
    <w:name w:val="normaltextrun"/>
    <w:basedOn w:val="DefaultParagraphFont"/>
    <w:rsid w:val="00F71763"/>
  </w:style>
  <w:style w:type="character" w:customStyle="1" w:styleId="eop">
    <w:name w:val="eop"/>
    <w:basedOn w:val="DefaultParagraphFont"/>
    <w:rsid w:val="00F71763"/>
  </w:style>
  <w:style w:type="paragraph" w:customStyle="1" w:styleId="paragraph">
    <w:name w:val="paragraph"/>
    <w:basedOn w:val="Normal"/>
    <w:rsid w:val="00F7176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71763"/>
    <w:rPr>
      <w:color w:val="605E5C"/>
      <w:shd w:val="clear" w:color="auto" w:fill="E1DFDD"/>
    </w:rPr>
  </w:style>
  <w:style w:type="character" w:customStyle="1" w:styleId="tabchar">
    <w:name w:val="tabchar"/>
    <w:basedOn w:val="DefaultParagraphFont"/>
    <w:rsid w:val="00F71763"/>
  </w:style>
  <w:style w:type="character" w:customStyle="1" w:styleId="styles-module--listitemtext--2jjd8">
    <w:name w:val="styles-module--listitemtext--2jjd8"/>
    <w:basedOn w:val="DefaultParagraphFont"/>
    <w:rsid w:val="004E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aman5911-code.github.io/.github.io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tnaman70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tha\AppData\Roaming\Microsoft\Templates\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9EBFD5952E742DDBC515CA9F1BB2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D24AE-ADE2-4B8D-81B2-C7539FC97AEA}"/>
      </w:docPartPr>
      <w:docPartBody>
        <w:p w:rsidR="000C2227" w:rsidRDefault="00AA48D6">
          <w:pPr>
            <w:pStyle w:val="39EBFD5952E742DDBC515CA9F1BB25AA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D6"/>
    <w:rsid w:val="00067E23"/>
    <w:rsid w:val="000B32B4"/>
    <w:rsid w:val="000C2227"/>
    <w:rsid w:val="00142B4D"/>
    <w:rsid w:val="0019308F"/>
    <w:rsid w:val="002914ED"/>
    <w:rsid w:val="002A5CE2"/>
    <w:rsid w:val="0033615E"/>
    <w:rsid w:val="00376ACE"/>
    <w:rsid w:val="00386CD0"/>
    <w:rsid w:val="003C1486"/>
    <w:rsid w:val="003E0B3B"/>
    <w:rsid w:val="00427A82"/>
    <w:rsid w:val="00441BE2"/>
    <w:rsid w:val="00463FA2"/>
    <w:rsid w:val="004C6711"/>
    <w:rsid w:val="004E38AE"/>
    <w:rsid w:val="005517CE"/>
    <w:rsid w:val="00557D44"/>
    <w:rsid w:val="005670C7"/>
    <w:rsid w:val="005A4F92"/>
    <w:rsid w:val="006410A1"/>
    <w:rsid w:val="00695BE4"/>
    <w:rsid w:val="006B4758"/>
    <w:rsid w:val="006C0463"/>
    <w:rsid w:val="00723C92"/>
    <w:rsid w:val="007F507D"/>
    <w:rsid w:val="00851C2A"/>
    <w:rsid w:val="00860C39"/>
    <w:rsid w:val="00905B31"/>
    <w:rsid w:val="00907822"/>
    <w:rsid w:val="0091344C"/>
    <w:rsid w:val="00921B00"/>
    <w:rsid w:val="00984C07"/>
    <w:rsid w:val="00AA48D6"/>
    <w:rsid w:val="00B1079A"/>
    <w:rsid w:val="00BE015F"/>
    <w:rsid w:val="00C26F51"/>
    <w:rsid w:val="00C3155B"/>
    <w:rsid w:val="00C437F5"/>
    <w:rsid w:val="00CC2D66"/>
    <w:rsid w:val="00D47492"/>
    <w:rsid w:val="00D63FB4"/>
    <w:rsid w:val="00E56F2E"/>
    <w:rsid w:val="00E91D2F"/>
    <w:rsid w:val="00EA5C19"/>
    <w:rsid w:val="00EA6251"/>
    <w:rsid w:val="00F12BCC"/>
    <w:rsid w:val="00FA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EBFD5952E742DDBC515CA9F1BB25AA">
    <w:name w:val="39EBFD5952E742DDBC515CA9F1BB2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26926-CAFF-4DFE-B736-31A495F39B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662BB8-1253-4FAB-BF9A-1F186878EF9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10E9CCA-B965-45FD-937B-55A202EB75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213137-FECA-4B2D-A0F1-4DB59211E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Accounting resume</Template>
  <TotalTime>0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2025-10-31T15:27:00Z</dcterms:created>
  <dcterms:modified xsi:type="dcterms:W3CDTF">2025-10-31T15:30:00Z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